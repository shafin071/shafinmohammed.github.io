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379"/>
        <w:tblW w:w="1096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38"/>
        <w:gridCol w:w="236"/>
        <w:gridCol w:w="6892"/>
      </w:tblGrid>
      <w:tr w:rsidR="001B2ABD" w14:paraId="381ADD47" w14:textId="77777777" w:rsidTr="008636EE">
        <w:trPr>
          <w:trHeight w:val="2593"/>
        </w:trPr>
        <w:tc>
          <w:tcPr>
            <w:tcW w:w="3838" w:type="dxa"/>
            <w:vAlign w:val="center"/>
          </w:tcPr>
          <w:p w14:paraId="4F2209D8" w14:textId="77777777" w:rsidR="001B2ABD" w:rsidRDefault="001B2ABD" w:rsidP="00F1193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6BB261" wp14:editId="74441198">
                      <wp:extent cx="1489710" cy="1459230"/>
                      <wp:effectExtent l="19050" t="19050" r="34290" b="4572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9710" cy="145923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t="-7431" b="-103837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FC63AC4" id="Oval 2" o:spid="_x0000_s1026" alt="Title: Professional Headshot of Man" style="width:117.3pt;height:11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0" w:type="auto"/>
          </w:tcPr>
          <w:p w14:paraId="67E08BC4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  <w:vAlign w:val="center"/>
          </w:tcPr>
          <w:p w14:paraId="2C5ED86A" w14:textId="77777777" w:rsidR="001B2ABD" w:rsidRPr="00262442" w:rsidRDefault="00DF276E" w:rsidP="00F1193D">
            <w:pPr>
              <w:pStyle w:val="Title"/>
              <w:rPr>
                <w:sz w:val="56"/>
                <w:szCs w:val="56"/>
              </w:rPr>
            </w:pPr>
            <w:r w:rsidRPr="00262442">
              <w:rPr>
                <w:sz w:val="56"/>
                <w:szCs w:val="56"/>
              </w:rPr>
              <w:t>Shafin Mohammed</w:t>
            </w:r>
          </w:p>
          <w:p w14:paraId="4DA117CC" w14:textId="77777777" w:rsidR="001B2ABD" w:rsidRDefault="00DF276E" w:rsidP="00F1193D">
            <w:pPr>
              <w:pStyle w:val="Subtitle"/>
            </w:pPr>
            <w:r w:rsidRPr="006966E1">
              <w:rPr>
                <w:spacing w:val="1"/>
                <w:w w:val="66"/>
              </w:rPr>
              <w:t>Application Engineer</w:t>
            </w:r>
          </w:p>
        </w:tc>
      </w:tr>
      <w:tr w:rsidR="001B2ABD" w14:paraId="4D4892CA" w14:textId="77777777" w:rsidTr="008636EE">
        <w:trPr>
          <w:cantSplit/>
          <w:trHeight w:val="10743"/>
        </w:trPr>
        <w:tc>
          <w:tcPr>
            <w:tcW w:w="3838" w:type="dxa"/>
          </w:tcPr>
          <w:p w14:paraId="79A7C368" w14:textId="06350DE0" w:rsidR="001B2ABD" w:rsidRDefault="007970CE" w:rsidP="00F1193D">
            <w:pPr>
              <w:pStyle w:val="Heading3"/>
            </w:pPr>
            <w:sdt>
              <w:sdtPr>
                <w:id w:val="-1711873194"/>
                <w:placeholder>
                  <w:docPart w:val="A0A0C26434BC44E785E0CB76AB2097E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</w:p>
          <w:p w14:paraId="4D409E97" w14:textId="274C371F" w:rsidR="006143A8" w:rsidRDefault="00F1193D" w:rsidP="00F1193D">
            <w:pPr>
              <w:rPr>
                <w:rFonts w:asciiTheme="majorHAnsi" w:hAnsiTheme="majorHAnsi" w:cs="Arial"/>
                <w:szCs w:val="18"/>
              </w:rPr>
            </w:pPr>
            <w:r w:rsidRPr="00F1193D">
              <w:rPr>
                <w:rFonts w:asciiTheme="majorHAnsi" w:hAnsiTheme="majorHAnsi" w:cs="Arial"/>
                <w:szCs w:val="18"/>
              </w:rPr>
              <w:t xml:space="preserve">Former RF Engineer </w:t>
            </w:r>
            <w:r w:rsidR="006143A8">
              <w:rPr>
                <w:rFonts w:asciiTheme="majorHAnsi" w:hAnsiTheme="majorHAnsi" w:cs="Arial"/>
                <w:szCs w:val="18"/>
              </w:rPr>
              <w:t xml:space="preserve">looking to </w:t>
            </w:r>
            <w:r w:rsidR="00885215">
              <w:rPr>
                <w:rFonts w:asciiTheme="majorHAnsi" w:hAnsiTheme="majorHAnsi" w:cs="Arial"/>
                <w:szCs w:val="18"/>
              </w:rPr>
              <w:t>undertake</w:t>
            </w:r>
            <w:r w:rsidR="006143A8">
              <w:rPr>
                <w:rFonts w:asciiTheme="majorHAnsi" w:hAnsiTheme="majorHAnsi" w:cs="Arial"/>
                <w:szCs w:val="18"/>
              </w:rPr>
              <w:t xml:space="preserve"> new challenges as a Python developer.</w:t>
            </w:r>
          </w:p>
          <w:p w14:paraId="0E794C56" w14:textId="46D95673" w:rsidR="00F1193D" w:rsidRDefault="00CD149D" w:rsidP="00F1193D">
            <w:pPr>
              <w:rPr>
                <w:rFonts w:asciiTheme="majorHAnsi" w:hAnsiTheme="majorHAnsi" w:cs="Arial"/>
                <w:szCs w:val="18"/>
              </w:rPr>
            </w:pPr>
            <w:r>
              <w:rPr>
                <w:rFonts w:asciiTheme="majorHAnsi" w:hAnsiTheme="majorHAnsi" w:cs="Arial"/>
                <w:szCs w:val="18"/>
              </w:rPr>
              <w:t>1-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year experience </w:t>
            </w:r>
            <w:r w:rsidR="00885215">
              <w:rPr>
                <w:rFonts w:asciiTheme="majorHAnsi" w:hAnsiTheme="majorHAnsi" w:cs="Arial"/>
                <w:szCs w:val="18"/>
              </w:rPr>
              <w:t>in</w:t>
            </w:r>
            <w:r w:rsidR="00F1193D" w:rsidRPr="00F1193D">
              <w:rPr>
                <w:rFonts w:asciiTheme="majorHAnsi" w:hAnsiTheme="majorHAnsi" w:cs="Arial"/>
                <w:szCs w:val="18"/>
              </w:rPr>
              <w:t xml:space="preserve"> </w:t>
            </w:r>
            <w:r w:rsidR="00885215">
              <w:rPr>
                <w:rFonts w:asciiTheme="majorHAnsi" w:hAnsiTheme="majorHAnsi" w:cs="Arial"/>
                <w:szCs w:val="18"/>
              </w:rPr>
              <w:t xml:space="preserve">Django web framework and machine learning. </w:t>
            </w:r>
          </w:p>
          <w:p w14:paraId="286DBC45" w14:textId="77777777" w:rsidR="00937483" w:rsidRPr="00F1193D" w:rsidRDefault="00937483" w:rsidP="00F1193D">
            <w:pPr>
              <w:rPr>
                <w:rFonts w:asciiTheme="majorHAnsi" w:hAnsiTheme="majorHAnsi" w:cs="Arial"/>
                <w:szCs w:val="18"/>
              </w:rPr>
            </w:pPr>
          </w:p>
          <w:sdt>
            <w:sdtPr>
              <w:id w:val="-1954003311"/>
              <w:placeholder>
                <w:docPart w:val="7C9ED73ACE0C46B1A13804D68CC9D88D"/>
              </w:placeholder>
              <w:temporary/>
              <w:showingPlcHdr/>
              <w15:appearance w15:val="hidden"/>
            </w:sdtPr>
            <w:sdtEndPr/>
            <w:sdtContent>
              <w:p w14:paraId="31C8E435" w14:textId="77777777" w:rsidR="00036450" w:rsidRPr="00CB0055" w:rsidRDefault="00CB0055" w:rsidP="00F1193D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CF41B73B621A4993BA50C3A57FDED095"/>
              </w:placeholder>
              <w:temporary/>
              <w:showingPlcHdr/>
              <w15:appearance w15:val="hidden"/>
            </w:sdtPr>
            <w:sdtEndPr/>
            <w:sdtContent>
              <w:p w14:paraId="02E79ECC" w14:textId="77777777" w:rsidR="004D3011" w:rsidRDefault="004D3011" w:rsidP="00F1193D">
                <w:r w:rsidRPr="004D3011">
                  <w:t>PHONE:</w:t>
                </w:r>
              </w:p>
            </w:sdtContent>
          </w:sdt>
          <w:p w14:paraId="0AC3ADE9" w14:textId="0FB8FD47" w:rsidR="004D3011" w:rsidRDefault="006A6476" w:rsidP="00F1193D">
            <w:r>
              <w:t>530-902-0579</w:t>
            </w:r>
          </w:p>
          <w:p w14:paraId="0FF38729" w14:textId="77777777" w:rsidR="004D3011" w:rsidRPr="004D3011" w:rsidRDefault="004D3011" w:rsidP="00F1193D"/>
          <w:p w14:paraId="0C94ED41" w14:textId="75E804F6" w:rsidR="004D3011" w:rsidRDefault="003F6EDC" w:rsidP="00F1193D">
            <w:r>
              <w:t>PORTFOLIO:</w:t>
            </w:r>
          </w:p>
          <w:p w14:paraId="6FFF5DC7" w14:textId="2798C22D" w:rsidR="004D3011" w:rsidRDefault="007970CE" w:rsidP="00F1193D">
            <w:hyperlink r:id="rId12" w:history="1">
              <w:r w:rsidR="003F6EDC" w:rsidRPr="003F6EDC">
                <w:rPr>
                  <w:rStyle w:val="Hyperlink"/>
                </w:rPr>
                <w:t>shafinmo</w:t>
              </w:r>
              <w:r w:rsidR="003F6EDC" w:rsidRPr="003F6EDC">
                <w:rPr>
                  <w:rStyle w:val="Hyperlink"/>
                </w:rPr>
                <w:t>h</w:t>
              </w:r>
              <w:r w:rsidR="003F6EDC" w:rsidRPr="003F6EDC">
                <w:rPr>
                  <w:rStyle w:val="Hyperlink"/>
                </w:rPr>
                <w:t>ammed.github.io</w:t>
              </w:r>
            </w:hyperlink>
          </w:p>
          <w:p w14:paraId="4FA9F6CE" w14:textId="77777777" w:rsidR="003F6EDC" w:rsidRDefault="003F6EDC" w:rsidP="00F1193D"/>
          <w:sdt>
            <w:sdtPr>
              <w:id w:val="-240260293"/>
              <w:placeholder>
                <w:docPart w:val="54E17F50FA514A3A8B4F135CC21508FB"/>
              </w:placeholder>
              <w:temporary/>
              <w:showingPlcHdr/>
              <w15:appearance w15:val="hidden"/>
            </w:sdtPr>
            <w:sdtEndPr/>
            <w:sdtContent>
              <w:p w14:paraId="32BD8265" w14:textId="77777777" w:rsidR="004D3011" w:rsidRDefault="004D3011" w:rsidP="00F1193D">
                <w:r w:rsidRPr="004D3011">
                  <w:t>EMAIL:</w:t>
                </w:r>
              </w:p>
            </w:sdtContent>
          </w:sdt>
          <w:p w14:paraId="278469DA" w14:textId="34A03FB9" w:rsidR="00937483" w:rsidRPr="004C6035" w:rsidRDefault="003F6EDC" w:rsidP="004C6035">
            <w:pPr>
              <w:rPr>
                <w:color w:val="B85A22" w:themeColor="accent2" w:themeShade="BF"/>
                <w:u w:val="single"/>
              </w:rPr>
            </w:pPr>
            <w:r>
              <w:t>shafinmohammed@gmail.com</w:t>
            </w:r>
          </w:p>
          <w:p w14:paraId="366EDCE4" w14:textId="77777777" w:rsidR="004C6035" w:rsidRDefault="004C6035" w:rsidP="00F1193D">
            <w:pPr>
              <w:pStyle w:val="Heading3"/>
            </w:pPr>
          </w:p>
          <w:p w14:paraId="591CD537" w14:textId="4A90F75F" w:rsidR="004D3011" w:rsidRDefault="00582212" w:rsidP="00F1193D">
            <w:pPr>
              <w:pStyle w:val="Heading3"/>
            </w:pPr>
            <w:r w:rsidRPr="00582212">
              <w:t>SKills</w:t>
            </w:r>
          </w:p>
          <w:p w14:paraId="50BC8975" w14:textId="4B0B04DF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Coding</w:t>
            </w:r>
            <w:r w:rsidR="00582212" w:rsidRPr="00582212">
              <w:rPr>
                <w:b/>
                <w:bCs/>
              </w:rPr>
              <w:t xml:space="preserve"> Language:</w:t>
            </w:r>
          </w:p>
          <w:p w14:paraId="245F7E9A" w14:textId="7A788BFA" w:rsidR="00BD0E38" w:rsidRDefault="00D90DD9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Python</w:t>
            </w:r>
          </w:p>
          <w:p w14:paraId="7D9F00BC" w14:textId="77777777" w:rsidR="00DB5FB3" w:rsidRDefault="00DB5FB3" w:rsidP="00DB5FB3">
            <w:pPr>
              <w:pStyle w:val="ListParagraph"/>
              <w:tabs>
                <w:tab w:val="left" w:pos="159"/>
              </w:tabs>
              <w:ind w:left="-30"/>
            </w:pPr>
          </w:p>
          <w:p w14:paraId="629D14F4" w14:textId="77FBEA77" w:rsidR="00BD0E38" w:rsidRPr="00F1193D" w:rsidRDefault="00BD0E38" w:rsidP="00BD0E38">
            <w:pPr>
              <w:rPr>
                <w:b/>
                <w:bCs/>
              </w:rPr>
            </w:pPr>
            <w:r>
              <w:rPr>
                <w:b/>
                <w:bCs/>
              </w:rPr>
              <w:t>Web Framework</w:t>
            </w:r>
            <w:r w:rsidRPr="00582212">
              <w:rPr>
                <w:b/>
                <w:bCs/>
              </w:rPr>
              <w:t>:</w:t>
            </w:r>
          </w:p>
          <w:p w14:paraId="3F39B72C" w14:textId="39FA0BEB" w:rsidR="00BD0E38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</w:t>
            </w:r>
          </w:p>
          <w:p w14:paraId="371193B0" w14:textId="71B0E2BA" w:rsidR="004848C9" w:rsidRDefault="00AD3D5C" w:rsidP="00BD0E38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d</w:t>
            </w:r>
            <w:r w:rsidR="004848C9">
              <w:t>jango REST Framework</w:t>
            </w:r>
          </w:p>
          <w:p w14:paraId="05FA47FD" w14:textId="4EDECDF5" w:rsidR="00582212" w:rsidRDefault="00582212" w:rsidP="00F1193D">
            <w:pPr>
              <w:tabs>
                <w:tab w:val="left" w:pos="159"/>
              </w:tabs>
            </w:pPr>
          </w:p>
          <w:p w14:paraId="7C823AC1" w14:textId="338AF58C" w:rsidR="00582212" w:rsidRPr="00F1193D" w:rsidRDefault="00F1193D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Web </w:t>
            </w:r>
            <w:r w:rsidR="004848C9">
              <w:rPr>
                <w:b/>
                <w:bCs/>
              </w:rPr>
              <w:t>Development</w:t>
            </w:r>
            <w:r w:rsidR="00582212" w:rsidRPr="00582212">
              <w:rPr>
                <w:b/>
                <w:bCs/>
              </w:rPr>
              <w:t>:</w:t>
            </w:r>
          </w:p>
          <w:p w14:paraId="2B14FAA5" w14:textId="0B053ED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HTML</w:t>
            </w:r>
          </w:p>
          <w:p w14:paraId="5EE06195" w14:textId="51C1C40F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CSS</w:t>
            </w:r>
          </w:p>
          <w:p w14:paraId="610C8292" w14:textId="77B8BC31" w:rsidR="00582212" w:rsidRDefault="00F1193D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JavaScript: jQuery, React(beginner)</w:t>
            </w:r>
          </w:p>
          <w:p w14:paraId="05188955" w14:textId="508BE843" w:rsidR="00F1193D" w:rsidRDefault="00F1193D" w:rsidP="00F1193D">
            <w:pPr>
              <w:tabs>
                <w:tab w:val="left" w:pos="159"/>
              </w:tabs>
            </w:pPr>
          </w:p>
          <w:p w14:paraId="7A23DDF2" w14:textId="66848C5F" w:rsidR="00F1193D" w:rsidRPr="00F1193D" w:rsidRDefault="00BD0E38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Databases</w:t>
            </w:r>
            <w:r w:rsidR="00F1193D" w:rsidRPr="00582212">
              <w:rPr>
                <w:b/>
                <w:bCs/>
              </w:rPr>
              <w:t>:</w:t>
            </w:r>
          </w:p>
          <w:p w14:paraId="4D068DB7" w14:textId="105FEA9B" w:rsidR="00F1193D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PostgreSQL</w:t>
            </w:r>
          </w:p>
          <w:p w14:paraId="4AB7EA64" w14:textId="0C33B7E8" w:rsidR="00BD0E38" w:rsidRDefault="00BD0E38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SQLite</w:t>
            </w:r>
          </w:p>
          <w:p w14:paraId="44C243DB" w14:textId="76DCAF03" w:rsidR="00F1193D" w:rsidRDefault="00F1193D" w:rsidP="00F1193D">
            <w:pPr>
              <w:tabs>
                <w:tab w:val="left" w:pos="159"/>
              </w:tabs>
            </w:pPr>
          </w:p>
          <w:p w14:paraId="3DAAF268" w14:textId="098B78CD" w:rsidR="00F1193D" w:rsidRPr="00F1193D" w:rsidRDefault="004848C9" w:rsidP="00F1193D">
            <w:pPr>
              <w:rPr>
                <w:b/>
                <w:bCs/>
              </w:rPr>
            </w:pPr>
            <w:r>
              <w:rPr>
                <w:b/>
                <w:bCs/>
              </w:rPr>
              <w:t>APIs</w:t>
            </w:r>
            <w:r w:rsidR="00F1193D" w:rsidRPr="00582212">
              <w:rPr>
                <w:b/>
                <w:bCs/>
              </w:rPr>
              <w:t>:</w:t>
            </w:r>
          </w:p>
          <w:p w14:paraId="62225C8A" w14:textId="4BAEBCBD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Stripe</w:t>
            </w:r>
          </w:p>
          <w:p w14:paraId="5B451563" w14:textId="56E82956" w:rsidR="00F1193D" w:rsidRDefault="004848C9" w:rsidP="00F1193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Google Map</w:t>
            </w:r>
          </w:p>
          <w:p w14:paraId="7E4F41E5" w14:textId="64166806" w:rsidR="00F1193D" w:rsidRDefault="004848C9" w:rsidP="004848C9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Mapbox</w:t>
            </w:r>
          </w:p>
          <w:p w14:paraId="225A3805" w14:textId="4F55299D" w:rsidR="00F1193D" w:rsidRDefault="00F1193D" w:rsidP="00F1193D">
            <w:pPr>
              <w:tabs>
                <w:tab w:val="left" w:pos="159"/>
              </w:tabs>
            </w:pPr>
          </w:p>
          <w:p w14:paraId="1C8B4246" w14:textId="576837CA" w:rsidR="00CD149D" w:rsidRPr="00F1193D" w:rsidRDefault="00CD149D" w:rsidP="00CD149D">
            <w:pPr>
              <w:rPr>
                <w:b/>
                <w:bCs/>
              </w:rPr>
            </w:pPr>
            <w:r>
              <w:rPr>
                <w:b/>
                <w:bCs/>
              </w:rPr>
              <w:t>Web Applications</w:t>
            </w:r>
            <w:r w:rsidRPr="00582212">
              <w:rPr>
                <w:b/>
                <w:bCs/>
              </w:rPr>
              <w:t>:</w:t>
            </w:r>
          </w:p>
          <w:p w14:paraId="257A49C7" w14:textId="0291B01F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Github</w:t>
            </w:r>
          </w:p>
          <w:p w14:paraId="09B0CA88" w14:textId="2BC930D1" w:rsidR="00F1193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Heroku</w:t>
            </w:r>
          </w:p>
          <w:p w14:paraId="6062824A" w14:textId="594B29BE" w:rsidR="004C6035" w:rsidRDefault="004C6035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AWS S3</w:t>
            </w:r>
          </w:p>
          <w:p w14:paraId="69B291D3" w14:textId="1A06ACC0" w:rsidR="00CD149D" w:rsidRDefault="00CD149D" w:rsidP="00CD149D">
            <w:pPr>
              <w:pStyle w:val="ListParagraph"/>
              <w:numPr>
                <w:ilvl w:val="0"/>
                <w:numId w:val="1"/>
              </w:numPr>
              <w:tabs>
                <w:tab w:val="left" w:pos="159"/>
              </w:tabs>
              <w:ind w:left="-30" w:firstLine="0"/>
            </w:pPr>
            <w:r>
              <w:t>Postman</w:t>
            </w:r>
          </w:p>
          <w:p w14:paraId="1B81F3E8" w14:textId="607ADEB7" w:rsidR="00582212" w:rsidRPr="004D3011" w:rsidRDefault="00582212" w:rsidP="00F1193D"/>
        </w:tc>
        <w:tc>
          <w:tcPr>
            <w:tcW w:w="0" w:type="auto"/>
          </w:tcPr>
          <w:p w14:paraId="6376D695" w14:textId="77777777" w:rsidR="001B2ABD" w:rsidRDefault="001B2ABD" w:rsidP="00F1193D">
            <w:pPr>
              <w:tabs>
                <w:tab w:val="left" w:pos="990"/>
              </w:tabs>
            </w:pPr>
          </w:p>
        </w:tc>
        <w:tc>
          <w:tcPr>
            <w:tcW w:w="0" w:type="auto"/>
          </w:tcPr>
          <w:sdt>
            <w:sdtPr>
              <w:id w:val="1049110328"/>
              <w:placeholder>
                <w:docPart w:val="BE4B56C6D4FC4D679E611B576A7EB8A5"/>
              </w:placeholder>
              <w:temporary/>
              <w:showingPlcHdr/>
              <w15:appearance w15:val="hidden"/>
            </w:sdtPr>
            <w:sdtEndPr/>
            <w:sdtContent>
              <w:p w14:paraId="28C063B0" w14:textId="5A2E6BDE" w:rsidR="006A6476" w:rsidRPr="006A6476" w:rsidRDefault="00E25A26" w:rsidP="006A6476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EDUCATION</w:t>
                </w:r>
              </w:p>
            </w:sdtContent>
          </w:sdt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26"/>
              <w:gridCol w:w="3326"/>
            </w:tblGrid>
            <w:tr w:rsidR="006A6476" w14:paraId="66DC4A46" w14:textId="77777777" w:rsidTr="006A6476">
              <w:trPr>
                <w:trHeight w:val="1230"/>
              </w:trPr>
              <w:tc>
                <w:tcPr>
                  <w:tcW w:w="3326" w:type="dxa"/>
                </w:tcPr>
                <w:p w14:paraId="60D61AF1" w14:textId="10D48C03" w:rsidR="006A6476" w:rsidRPr="006A6476" w:rsidRDefault="006A6476" w:rsidP="006A6476">
                  <w:pPr>
                    <w:pStyle w:val="Heading4"/>
                    <w:framePr w:hSpace="180" w:wrap="around" w:vAnchor="page" w:hAnchor="margin" w:y="379"/>
                  </w:pPr>
                  <w:r>
                    <w:t>Undergraduate:</w:t>
                  </w:r>
                </w:p>
                <w:p w14:paraId="03BC0D5A" w14:textId="0F5DC401" w:rsidR="006A6476" w:rsidRPr="006A6476" w:rsidRDefault="006A6476" w:rsidP="006A6476">
                  <w:pPr>
                    <w:pStyle w:val="Heading4"/>
                    <w:framePr w:hSpace="180" w:wrap="around" w:vAnchor="page" w:hAnchor="margin" w:y="379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6058F981" w14:textId="77777777" w:rsidR="006A6476" w:rsidRDefault="006A6476" w:rsidP="006A6476">
                  <w:pPr>
                    <w:pStyle w:val="Date"/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September 2009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2012</w:t>
                  </w:r>
                </w:p>
                <w:p w14:paraId="5068B276" w14:textId="371455AD" w:rsidR="006A6476" w:rsidRPr="00A61A2D" w:rsidRDefault="006A6476" w:rsidP="006A6476">
                  <w:pPr>
                    <w:framePr w:hSpace="180" w:wrap="around" w:vAnchor="page" w:hAnchor="margin" w:y="379"/>
                  </w:pPr>
                  <w:r>
                    <w:t>Electrical Engineering</w:t>
                  </w:r>
                </w:p>
                <w:p w14:paraId="53003BA5" w14:textId="3D384566" w:rsidR="006A6476" w:rsidRDefault="006A6476" w:rsidP="006A6476">
                  <w:pPr>
                    <w:framePr w:hSpace="180" w:wrap="around" w:vAnchor="page" w:hAnchor="margin" w:y="379"/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3.35 </w:t>
                  </w:r>
                </w:p>
              </w:tc>
              <w:tc>
                <w:tcPr>
                  <w:tcW w:w="3326" w:type="dxa"/>
                </w:tcPr>
                <w:p w14:paraId="27344A9F" w14:textId="0A384B63" w:rsidR="006A6476" w:rsidRDefault="006A6476" w:rsidP="006A6476">
                  <w:pPr>
                    <w:pStyle w:val="Heading4"/>
                  </w:pPr>
                  <w:r>
                    <w:t>Graduate:</w:t>
                  </w:r>
                </w:p>
                <w:p w14:paraId="3E892341" w14:textId="280371DF" w:rsidR="006A6476" w:rsidRPr="006A6476" w:rsidRDefault="006A6476" w:rsidP="006A6476">
                  <w:pPr>
                    <w:pStyle w:val="Heading4"/>
                    <w:rPr>
                      <w:i/>
                      <w:iCs/>
                    </w:rPr>
                  </w:pPr>
                  <w:r w:rsidRPr="006A6476">
                    <w:rPr>
                      <w:i/>
                      <w:iCs/>
                    </w:rPr>
                    <w:t>George Mason University, VA</w:t>
                  </w:r>
                </w:p>
                <w:p w14:paraId="2E1A3906" w14:textId="77777777" w:rsidR="006A6476" w:rsidRDefault="006A6476" w:rsidP="006A6476">
                  <w:pPr>
                    <w:pStyle w:val="Date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January 2015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–</w:t>
                  </w:r>
                  <w:r w:rsidRPr="00F1193D">
                    <w:rPr>
                      <w:szCs w:val="18"/>
                    </w:rPr>
                    <w:t xml:space="preserve"> </w:t>
                  </w:r>
                  <w:r>
                    <w:rPr>
                      <w:szCs w:val="18"/>
                    </w:rPr>
                    <w:t>May 2017</w:t>
                  </w:r>
                </w:p>
                <w:p w14:paraId="3F0A6ECD" w14:textId="2227AFEE" w:rsidR="006A6476" w:rsidRPr="00A61A2D" w:rsidRDefault="006A6476" w:rsidP="006A6476">
                  <w:r>
                    <w:t>Telecommunications</w:t>
                  </w:r>
                </w:p>
                <w:p w14:paraId="4AFCFF55" w14:textId="3A2D4537" w:rsidR="006A6476" w:rsidRDefault="006A6476" w:rsidP="00436C0F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GPA: 3.75 </w:t>
                  </w:r>
                  <w:bookmarkStart w:id="0" w:name="_GoBack"/>
                  <w:bookmarkEnd w:id="0"/>
                </w:p>
              </w:tc>
            </w:tr>
          </w:tbl>
          <w:p w14:paraId="00413C87" w14:textId="77777777" w:rsidR="00D625EE" w:rsidRDefault="00D625EE" w:rsidP="00A61A2D">
            <w:pPr>
              <w:rPr>
                <w:szCs w:val="18"/>
              </w:rPr>
            </w:pPr>
          </w:p>
          <w:p w14:paraId="5F6610BB" w14:textId="354657A4" w:rsidR="003E2864" w:rsidRPr="003F68A0" w:rsidRDefault="003E2864" w:rsidP="003E2864">
            <w:pPr>
              <w:pStyle w:val="Heading2"/>
              <w:rPr>
                <w:rFonts w:ascii="Times New Roman" w:eastAsia="Times New Roman" w:hAnsi="Times New Roman" w:cs="Times New Roman"/>
                <w:color w:val="548AB7" w:themeColor="accent1" w:themeShade="BF"/>
                <w:sz w:val="24"/>
                <w:szCs w:val="24"/>
              </w:rPr>
            </w:pPr>
            <w:r w:rsidRPr="003F68A0">
              <w:rPr>
                <w:color w:val="548AB7" w:themeColor="accent1" w:themeShade="BF"/>
              </w:rPr>
              <w:t>P</w:t>
            </w:r>
            <w:r w:rsidR="00AD3D5C" w:rsidRPr="003F68A0">
              <w:rPr>
                <w:color w:val="548AB7" w:themeColor="accent1" w:themeShade="BF"/>
              </w:rPr>
              <w:t>ortfolio</w:t>
            </w:r>
            <w:r w:rsidRPr="003F68A0">
              <w:rPr>
                <w:color w:val="548AB7" w:themeColor="accent1" w:themeShade="BF"/>
              </w:rPr>
              <w:t xml:space="preserve"> Project</w:t>
            </w:r>
            <w:r w:rsidR="00AD3D5C" w:rsidRPr="003F68A0">
              <w:rPr>
                <w:color w:val="548AB7" w:themeColor="accent1" w:themeShade="BF"/>
              </w:rPr>
              <w:t>s</w:t>
            </w:r>
          </w:p>
          <w:p w14:paraId="4CE79641" w14:textId="7478E90B" w:rsidR="003E2864" w:rsidRPr="00885215" w:rsidRDefault="00AD3D5C" w:rsidP="00E14E92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&lt;Hello World/&gt;: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A</w:t>
            </w:r>
            <w:r>
              <w:rPr>
                <w:rFonts w:asciiTheme="majorHAnsi" w:hAnsiTheme="majorHAnsi"/>
                <w:bCs/>
                <w:szCs w:val="18"/>
              </w:rPr>
              <w:t xml:space="preserve"> dummy eLearning website built with django, JavaScript, Bootstrap with various other tools t</w:t>
            </w:r>
            <w:r w:rsidR="00AC753A">
              <w:rPr>
                <w:rFonts w:asciiTheme="majorHAnsi" w:hAnsiTheme="majorHAnsi"/>
                <w:bCs/>
                <w:szCs w:val="18"/>
              </w:rPr>
              <w:t>o</w:t>
            </w:r>
            <w:r>
              <w:rPr>
                <w:rFonts w:asciiTheme="majorHAnsi" w:hAnsiTheme="majorHAnsi"/>
                <w:bCs/>
                <w:szCs w:val="18"/>
              </w:rPr>
              <w:t xml:space="preserve"> provide user experience as a student. Hosted with Heroku and AWS S3. </w:t>
            </w:r>
            <w:hyperlink r:id="rId13" w:history="1">
              <w:r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Web</w:t>
              </w:r>
              <w:r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s</w:t>
              </w:r>
              <w:r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ite</w:t>
              </w:r>
            </w:hyperlink>
            <w:r w:rsidR="00885215">
              <w:rPr>
                <w:rFonts w:asciiTheme="majorHAnsi" w:hAnsiTheme="majorHAnsi"/>
                <w:bCs/>
                <w:szCs w:val="18"/>
              </w:rPr>
              <w:t xml:space="preserve">  </w:t>
            </w:r>
            <w:hyperlink r:id="rId14" w:history="1">
              <w:r w:rsidR="003E2864" w:rsidRPr="00885215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3360D4E3" w14:textId="24D3DA84" w:rsidR="00AC753A" w:rsidRDefault="00AC753A" w:rsidP="00E14E92"/>
          <w:p w14:paraId="3B0C5AEF" w14:textId="42AF103E" w:rsidR="00AC753A" w:rsidRPr="006A6476" w:rsidRDefault="00AC753A" w:rsidP="00AC753A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pybot n00b: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Automated test performed on </w:t>
            </w:r>
            <w:r w:rsidRPr="00AC753A">
              <w:rPr>
                <w:rFonts w:asciiTheme="majorHAnsi" w:hAnsiTheme="majorHAnsi"/>
                <w:bCs/>
                <w:szCs w:val="18"/>
              </w:rPr>
              <w:t>&lt;Hello World/&gt;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 project. Script written with Python unittest module and Selenium. The test results are formatted and emailed. </w:t>
            </w:r>
            <w:hyperlink r:id="rId15" w:history="1">
              <w:r w:rsidR="006A6476" w:rsidRPr="006A6476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Watch </w:t>
              </w:r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Demo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 </w:t>
            </w:r>
            <w:hyperlink r:id="rId16" w:history="1">
              <w:r w:rsidRPr="006A6476">
                <w:rPr>
                  <w:rStyle w:val="Hyperlink"/>
                  <w:rFonts w:asciiTheme="majorHAnsi" w:hAnsiTheme="majorHAnsi"/>
                  <w:bCs/>
                  <w:szCs w:val="18"/>
                </w:rPr>
                <w:t>GitHub</w:t>
              </w:r>
            </w:hyperlink>
          </w:p>
          <w:p w14:paraId="6E72B4F5" w14:textId="6C576354" w:rsidR="00AC753A" w:rsidRDefault="00AC753A" w:rsidP="00E14E92">
            <w:pPr>
              <w:rPr>
                <w:rFonts w:ascii="Garamond" w:hAnsi="Garamond"/>
                <w:sz w:val="20"/>
                <w:szCs w:val="20"/>
              </w:rPr>
            </w:pPr>
          </w:p>
          <w:p w14:paraId="30210C64" w14:textId="6C6546E1" w:rsidR="006A6476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Word Count</w:t>
            </w:r>
            <w:r w:rsidR="006A6476">
              <w:rPr>
                <w:rFonts w:asciiTheme="majorHAnsi" w:hAnsiTheme="majorHAnsi"/>
                <w:b/>
                <w:szCs w:val="18"/>
              </w:rPr>
              <w:t>:</w:t>
            </w:r>
            <w:r w:rsidR="006A6476"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 w:rsidRPr="007A435F">
              <w:rPr>
                <w:rFonts w:cs="Arial"/>
                <w:color w:val="2B2B2B"/>
                <w:szCs w:val="18"/>
                <w:shd w:val="clear" w:color="auto" w:fill="FFFFFF"/>
              </w:rPr>
              <w:t>Finding most frequent words from a dataset of commercial slogans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using Python NLTK</w:t>
            </w:r>
            <w:r w:rsidR="006A6476"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17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</w:t>
              </w:r>
              <w:r w:rsidR="006A6476"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</w:t>
              </w:r>
            </w:hyperlink>
            <w:r w:rsidR="006A6476"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045D1E4D" w14:textId="03602D7E" w:rsidR="007A435F" w:rsidRDefault="007A435F" w:rsidP="006A6476">
            <w:pPr>
              <w:rPr>
                <w:rFonts w:asciiTheme="majorHAnsi" w:hAnsiTheme="majorHAnsi"/>
                <w:bCs/>
                <w:szCs w:val="18"/>
              </w:rPr>
            </w:pPr>
          </w:p>
          <w:p w14:paraId="78254007" w14:textId="08870A8D" w:rsidR="007A435F" w:rsidRDefault="007A435F" w:rsidP="007A435F">
            <w:pPr>
              <w:rPr>
                <w:rFonts w:cs="Arial"/>
                <w:color w:val="2B2B2B"/>
                <w:szCs w:val="18"/>
                <w:shd w:val="clear" w:color="auto" w:fill="FFFFFF"/>
              </w:rPr>
            </w:pPr>
            <w:r>
              <w:rPr>
                <w:rFonts w:asciiTheme="majorHAnsi" w:hAnsiTheme="majorHAnsi"/>
                <w:b/>
                <w:szCs w:val="18"/>
              </w:rPr>
              <w:t>COVID-19 Analysis</w:t>
            </w:r>
            <w:r>
              <w:rPr>
                <w:rFonts w:asciiTheme="majorHAnsi" w:hAnsiTheme="majorHAnsi"/>
                <w:b/>
                <w:szCs w:val="18"/>
              </w:rPr>
              <w:t>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Data visualization and forecast on S. Korea COVID-19 dataset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18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3FAC86CF" w14:textId="58BC86E5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</w:p>
          <w:p w14:paraId="538FD4E9" w14:textId="5846F0FB" w:rsidR="007A435F" w:rsidRDefault="007A435F" w:rsidP="007A435F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Automobiles Data</w:t>
            </w:r>
            <w:r>
              <w:rPr>
                <w:rFonts w:asciiTheme="majorHAnsi" w:hAnsiTheme="majorHAnsi"/>
                <w:b/>
                <w:szCs w:val="18"/>
              </w:rPr>
              <w:t>:</w:t>
            </w:r>
            <w:r w:rsidRPr="00AD3D5C">
              <w:rPr>
                <w:rFonts w:asciiTheme="majorHAnsi" w:hAnsiTheme="majorHAnsi"/>
                <w:bCs/>
                <w:szCs w:val="18"/>
              </w:rPr>
              <w:t xml:space="preserve">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Data </w:t>
            </w:r>
            <w:r>
              <w:rPr>
                <w:rFonts w:cs="Arial"/>
                <w:color w:val="2B2B2B"/>
                <w:szCs w:val="18"/>
                <w:shd w:val="clear" w:color="auto" w:fill="FFFFFF"/>
              </w:rPr>
              <w:t>imputation, cross-validation and determination of suitable ML algorithm</w:t>
            </w:r>
            <w:r w:rsidRPr="00AC753A">
              <w:rPr>
                <w:rFonts w:cs="Arial"/>
                <w:color w:val="2B2B2B"/>
                <w:szCs w:val="18"/>
                <w:shd w:val="clear" w:color="auto" w:fill="FFFFFF"/>
              </w:rPr>
              <w:t xml:space="preserve">. </w:t>
            </w:r>
            <w:hyperlink r:id="rId19" w:history="1"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>J</w:t>
              </w:r>
              <w:r w:rsidRPr="007A435F">
                <w:rPr>
                  <w:rStyle w:val="Hyperlink"/>
                </w:rPr>
                <w:t>upyter</w:t>
              </w:r>
              <w:r w:rsidRPr="007A435F">
                <w:rPr>
                  <w:rStyle w:val="Hyperlink"/>
                  <w:rFonts w:cs="Arial"/>
                  <w:szCs w:val="18"/>
                  <w:shd w:val="clear" w:color="auto" w:fill="FFFFFF"/>
                </w:rPr>
                <w:t xml:space="preserve"> Notebook </w:t>
              </w:r>
            </w:hyperlink>
            <w:r>
              <w:rPr>
                <w:rFonts w:cs="Arial"/>
                <w:color w:val="2B2B2B"/>
                <w:szCs w:val="18"/>
                <w:shd w:val="clear" w:color="auto" w:fill="FFFFFF"/>
              </w:rPr>
              <w:t xml:space="preserve"> </w:t>
            </w:r>
          </w:p>
          <w:p w14:paraId="2C43813B" w14:textId="77777777" w:rsidR="003E2864" w:rsidRPr="00F1193D" w:rsidRDefault="003E2864" w:rsidP="00A61A2D">
            <w:pPr>
              <w:rPr>
                <w:szCs w:val="18"/>
              </w:rPr>
            </w:pPr>
          </w:p>
          <w:sdt>
            <w:sdtPr>
              <w:id w:val="1001553383"/>
              <w:placeholder>
                <w:docPart w:val="A6D310C03803498A9EEC09F81A32CFC4"/>
              </w:placeholder>
              <w:temporary/>
              <w:showingPlcHdr/>
              <w15:appearance w15:val="hidden"/>
            </w:sdtPr>
            <w:sdtEndPr/>
            <w:sdtContent>
              <w:p w14:paraId="47DE5FD3" w14:textId="77777777" w:rsidR="00036450" w:rsidRDefault="00036450" w:rsidP="00F1193D">
                <w:pPr>
                  <w:pStyle w:val="Heading2"/>
                </w:pPr>
                <w:r w:rsidRPr="003F68A0">
                  <w:rPr>
                    <w:color w:val="548AB7" w:themeColor="accent1" w:themeShade="BF"/>
                  </w:rPr>
                  <w:t>WORK EXPERIENCE</w:t>
                </w:r>
              </w:p>
            </w:sdtContent>
          </w:sdt>
          <w:p w14:paraId="41F7CFDD" w14:textId="77777777" w:rsidR="003E2864" w:rsidRDefault="003E2864" w:rsidP="00F1193D">
            <w:pPr>
              <w:pStyle w:val="Heading4"/>
            </w:pPr>
            <w:r>
              <w:t xml:space="preserve">IDARE LLC, Dhaka, Bangladesh, </w:t>
            </w:r>
          </w:p>
          <w:p w14:paraId="0C603EA4" w14:textId="6437A2BF" w:rsidR="00036450" w:rsidRPr="003F68A0" w:rsidRDefault="003E2864" w:rsidP="003E2864">
            <w:pPr>
              <w:pStyle w:val="Heading4"/>
              <w:rPr>
                <w:bCs/>
                <w:i/>
                <w:iCs/>
              </w:rPr>
            </w:pPr>
            <w:r w:rsidRPr="003F68A0">
              <w:rPr>
                <w:i/>
                <w:iCs/>
              </w:rPr>
              <w:t xml:space="preserve">Application Engineer, </w:t>
            </w:r>
            <w:r w:rsidRPr="003F68A0">
              <w:rPr>
                <w:i/>
                <w:iCs/>
                <w:szCs w:val="18"/>
              </w:rPr>
              <w:t>March 2019</w:t>
            </w:r>
            <w:r w:rsidR="00036450" w:rsidRPr="003F68A0">
              <w:rPr>
                <w:i/>
                <w:iCs/>
                <w:szCs w:val="18"/>
              </w:rPr>
              <w:t>–</w:t>
            </w:r>
            <w:r w:rsidR="00E13853" w:rsidRPr="003F68A0">
              <w:rPr>
                <w:i/>
                <w:iCs/>
                <w:szCs w:val="18"/>
              </w:rPr>
              <w:t>February 2020</w:t>
            </w:r>
          </w:p>
          <w:p w14:paraId="6BEA73A6" w14:textId="6AFFD03B" w:rsidR="00E13853" w:rsidRDefault="00E13853" w:rsidP="003E2864">
            <w:p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 Houston based startup with a vision to develop a SaaS for the energy industry</w:t>
            </w:r>
            <w:r w:rsidR="003E2864" w:rsidRPr="003E2864">
              <w:rPr>
                <w:rFonts w:asciiTheme="majorHAnsi" w:hAnsiTheme="majorHAnsi"/>
                <w:bCs/>
                <w:szCs w:val="18"/>
              </w:rPr>
              <w:t xml:space="preserve">. </w:t>
            </w:r>
            <w:r w:rsidR="00081B87">
              <w:rPr>
                <w:rFonts w:asciiTheme="majorHAnsi" w:hAnsiTheme="majorHAnsi"/>
                <w:bCs/>
                <w:szCs w:val="18"/>
              </w:rPr>
              <w:t>A</w:t>
            </w:r>
            <w:r w:rsidRPr="003E2864">
              <w:rPr>
                <w:rFonts w:asciiTheme="majorHAnsi" w:hAnsiTheme="majorHAnsi"/>
                <w:bCs/>
                <w:szCs w:val="18"/>
              </w:rPr>
              <w:t>n application that automates complex and time-consuming engineering designs to significantly reduce project completion time</w:t>
            </w:r>
            <w:r>
              <w:rPr>
                <w:rFonts w:asciiTheme="majorHAnsi" w:hAnsiTheme="majorHAnsi"/>
                <w:bCs/>
                <w:szCs w:val="18"/>
              </w:rPr>
              <w:t>.</w:t>
            </w:r>
          </w:p>
          <w:p w14:paraId="36171921" w14:textId="6A06A84A" w:rsidR="00E13853" w:rsidRDefault="00E13853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 w:rsidRPr="003E2864">
              <w:rPr>
                <w:rFonts w:asciiTheme="majorHAnsi" w:hAnsiTheme="majorHAnsi"/>
                <w:bCs/>
                <w:szCs w:val="18"/>
              </w:rPr>
              <w:t xml:space="preserve">Converted complex Mathcad calculations to </w:t>
            </w:r>
            <w:r w:rsidR="00F221F6">
              <w:rPr>
                <w:rFonts w:asciiTheme="majorHAnsi" w:hAnsiTheme="majorHAnsi"/>
                <w:bCs/>
                <w:szCs w:val="18"/>
              </w:rPr>
              <w:t>analytics</w:t>
            </w:r>
            <w:r w:rsidRPr="003E2864">
              <w:rPr>
                <w:rFonts w:asciiTheme="majorHAnsi" w:hAnsiTheme="majorHAnsi"/>
                <w:bCs/>
                <w:szCs w:val="18"/>
              </w:rPr>
              <w:t xml:space="preserve"> scripts using Python’s scientific </w:t>
            </w:r>
            <w:r>
              <w:rPr>
                <w:rFonts w:asciiTheme="majorHAnsi" w:hAnsiTheme="majorHAnsi"/>
                <w:bCs/>
                <w:szCs w:val="18"/>
              </w:rPr>
              <w:t xml:space="preserve">libraries </w:t>
            </w:r>
            <w:r w:rsidRPr="003E2864">
              <w:rPr>
                <w:rFonts w:asciiTheme="majorHAnsi" w:hAnsiTheme="majorHAnsi"/>
                <w:bCs/>
                <w:szCs w:val="18"/>
              </w:rPr>
              <w:t>(Scipy, Numpy) and data visualization libraries (Plotly</w:t>
            </w:r>
            <w:r>
              <w:rPr>
                <w:rFonts w:asciiTheme="majorHAnsi" w:hAnsiTheme="majorHAnsi"/>
                <w:bCs/>
                <w:szCs w:val="18"/>
              </w:rPr>
              <w:t>, Cufflinks</w:t>
            </w:r>
            <w:r w:rsidRPr="003E2864">
              <w:rPr>
                <w:rFonts w:asciiTheme="majorHAnsi" w:hAnsiTheme="majorHAnsi"/>
                <w:bCs/>
                <w:szCs w:val="18"/>
              </w:rPr>
              <w:t>).</w:t>
            </w:r>
          </w:p>
          <w:p w14:paraId="10B2E416" w14:textId="430968F3" w:rsidR="00F221F6" w:rsidRDefault="00F221F6" w:rsidP="00E13853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Analytics served as API using django REST framework</w:t>
            </w:r>
          </w:p>
          <w:p w14:paraId="521A3222" w14:textId="6D7BC5D9" w:rsidR="00E13853" w:rsidRPr="00F221F6" w:rsidRDefault="00F221F6" w:rsidP="003E286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/>
                <w:bCs/>
                <w:szCs w:val="18"/>
              </w:rPr>
            </w:pPr>
            <w:r>
              <w:rPr>
                <w:rFonts w:asciiTheme="majorHAnsi" w:hAnsiTheme="majorHAnsi"/>
                <w:bCs/>
                <w:szCs w:val="18"/>
              </w:rPr>
              <w:t>Created interactive UI to use the analytics</w:t>
            </w:r>
          </w:p>
          <w:p w14:paraId="09D048DD" w14:textId="454B267C" w:rsidR="004D3011" w:rsidRDefault="004D3011" w:rsidP="003E2864"/>
          <w:p w14:paraId="0E8B0D8F" w14:textId="2EF784A9" w:rsidR="003E2864" w:rsidRDefault="003E2864" w:rsidP="00F1193D">
            <w:pPr>
              <w:pStyle w:val="Heading4"/>
            </w:pPr>
            <w:r>
              <w:t>UDPlatforms,</w:t>
            </w:r>
            <w:r w:rsidR="004D3011" w:rsidRPr="004D3011">
              <w:t xml:space="preserve"> </w:t>
            </w:r>
            <w:r>
              <w:t>Dhaka, Bangladesh,</w:t>
            </w:r>
          </w:p>
          <w:p w14:paraId="777A570C" w14:textId="47C8DA54" w:rsidR="004D3011" w:rsidRPr="003F68A0" w:rsidRDefault="003E2864" w:rsidP="003E2864">
            <w:pPr>
              <w:pStyle w:val="Heading4"/>
              <w:rPr>
                <w:i/>
                <w:iCs/>
                <w:szCs w:val="18"/>
              </w:rPr>
            </w:pPr>
            <w:r w:rsidRPr="003F68A0">
              <w:rPr>
                <w:i/>
                <w:iCs/>
              </w:rPr>
              <w:t xml:space="preserve">Junior Software Developer, </w:t>
            </w:r>
            <w:r w:rsidR="00081B87" w:rsidRPr="003F68A0">
              <w:rPr>
                <w:i/>
                <w:iCs/>
              </w:rPr>
              <w:t>September</w:t>
            </w:r>
            <w:r w:rsidRPr="003F68A0">
              <w:rPr>
                <w:i/>
                <w:iCs/>
              </w:rPr>
              <w:t xml:space="preserve"> 2018-February 2019</w:t>
            </w:r>
          </w:p>
          <w:p w14:paraId="27042694" w14:textId="77777777" w:rsidR="00081B87" w:rsidRDefault="00F221F6" w:rsidP="003E2864">
            <w:p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b/>
                <w:szCs w:val="18"/>
              </w:rPr>
              <w:t>Map Visualization</w:t>
            </w:r>
            <w:r w:rsidR="003E2864" w:rsidRPr="003E2864">
              <w:rPr>
                <w:rFonts w:asciiTheme="majorHAnsi" w:hAnsiTheme="majorHAnsi"/>
                <w:b/>
                <w:szCs w:val="18"/>
              </w:rPr>
              <w:t xml:space="preserve"> Project: 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Developed a prototype for a web-based solution to visualize traffic data in USA. </w:t>
            </w:r>
            <w:r w:rsidR="00081B87">
              <w:rPr>
                <w:rFonts w:asciiTheme="majorHAnsi" w:hAnsiTheme="majorHAnsi"/>
                <w:szCs w:val="18"/>
              </w:rPr>
              <w:t xml:space="preserve">Built with django, </w:t>
            </w:r>
            <w:r w:rsidR="00081B87" w:rsidRPr="003E2864">
              <w:rPr>
                <w:rFonts w:asciiTheme="majorHAnsi" w:hAnsiTheme="majorHAnsi"/>
                <w:szCs w:val="18"/>
              </w:rPr>
              <w:t>PostgreSQL</w:t>
            </w:r>
            <w:r w:rsidR="00081B87">
              <w:rPr>
                <w:rFonts w:asciiTheme="majorHAnsi" w:hAnsiTheme="majorHAnsi"/>
                <w:szCs w:val="18"/>
              </w:rPr>
              <w:t xml:space="preserve"> and Mapbox/Google Map API.</w:t>
            </w:r>
            <w:r w:rsidR="003E2864" w:rsidRPr="003E2864">
              <w:rPr>
                <w:rFonts w:asciiTheme="majorHAnsi" w:hAnsiTheme="majorHAnsi"/>
                <w:szCs w:val="18"/>
              </w:rPr>
              <w:t xml:space="preserve"> </w:t>
            </w:r>
          </w:p>
          <w:p w14:paraId="6AD73EBD" w14:textId="2F386D9C" w:rsidR="00081B87" w:rsidRDefault="00081B87" w:rsidP="00081B8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Uploaded large csv file to database via django admin</w:t>
            </w:r>
          </w:p>
          <w:p w14:paraId="60418999" w14:textId="0EA2FDBF" w:rsidR="003F68A0" w:rsidRPr="006A6476" w:rsidRDefault="00081B87" w:rsidP="006A6476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Cs w:val="18"/>
              </w:rPr>
            </w:pPr>
            <w:r>
              <w:rPr>
                <w:rFonts w:asciiTheme="majorHAnsi" w:hAnsiTheme="majorHAnsi"/>
                <w:szCs w:val="18"/>
              </w:rPr>
              <w:t>Queried and filtered data and sent them to Mapbox/Google Map API for visualization.</w:t>
            </w:r>
          </w:p>
        </w:tc>
      </w:tr>
    </w:tbl>
    <w:p w14:paraId="743431E9" w14:textId="77777777" w:rsidR="0043117B" w:rsidRDefault="007970CE" w:rsidP="000C45FF">
      <w:pPr>
        <w:tabs>
          <w:tab w:val="left" w:pos="990"/>
        </w:tabs>
      </w:pPr>
    </w:p>
    <w:sectPr w:rsidR="0043117B" w:rsidSect="00F1193D">
      <w:headerReference w:type="default" r:id="rId20"/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792E6D" w14:textId="77777777" w:rsidR="007970CE" w:rsidRDefault="007970CE" w:rsidP="000C45FF">
      <w:r>
        <w:separator/>
      </w:r>
    </w:p>
  </w:endnote>
  <w:endnote w:type="continuationSeparator" w:id="0">
    <w:p w14:paraId="48C1F9EB" w14:textId="77777777" w:rsidR="007970CE" w:rsidRDefault="007970CE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E0A59" w14:textId="77777777" w:rsidR="007970CE" w:rsidRDefault="007970CE" w:rsidP="000C45FF">
      <w:r>
        <w:separator/>
      </w:r>
    </w:p>
  </w:footnote>
  <w:footnote w:type="continuationSeparator" w:id="0">
    <w:p w14:paraId="53580FF6" w14:textId="77777777" w:rsidR="007970CE" w:rsidRDefault="007970CE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76895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40977D0" wp14:editId="12C3B2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21" name="Graphic 2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F46F3"/>
    <w:multiLevelType w:val="hybridMultilevel"/>
    <w:tmpl w:val="2EA6D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932"/>
    <w:multiLevelType w:val="hybridMultilevel"/>
    <w:tmpl w:val="B3A6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A5D49"/>
    <w:multiLevelType w:val="hybridMultilevel"/>
    <w:tmpl w:val="F49A7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65E02"/>
    <w:multiLevelType w:val="hybridMultilevel"/>
    <w:tmpl w:val="5846F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D0309D"/>
    <w:multiLevelType w:val="hybridMultilevel"/>
    <w:tmpl w:val="523AE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6E"/>
    <w:rsid w:val="00031C4E"/>
    <w:rsid w:val="00036450"/>
    <w:rsid w:val="00081B87"/>
    <w:rsid w:val="00094499"/>
    <w:rsid w:val="000C45FF"/>
    <w:rsid w:val="000E3FD1"/>
    <w:rsid w:val="001012A8"/>
    <w:rsid w:val="00112054"/>
    <w:rsid w:val="001525E1"/>
    <w:rsid w:val="0017137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62442"/>
    <w:rsid w:val="00276A6F"/>
    <w:rsid w:val="00281FD5"/>
    <w:rsid w:val="002C5FB1"/>
    <w:rsid w:val="0030481B"/>
    <w:rsid w:val="003156FC"/>
    <w:rsid w:val="003254B5"/>
    <w:rsid w:val="0037121F"/>
    <w:rsid w:val="003A6B7D"/>
    <w:rsid w:val="003B06CA"/>
    <w:rsid w:val="003E2864"/>
    <w:rsid w:val="003F68A0"/>
    <w:rsid w:val="003F6EDC"/>
    <w:rsid w:val="004071FC"/>
    <w:rsid w:val="00436C0F"/>
    <w:rsid w:val="00445947"/>
    <w:rsid w:val="004813B3"/>
    <w:rsid w:val="004848C9"/>
    <w:rsid w:val="004867D9"/>
    <w:rsid w:val="00496591"/>
    <w:rsid w:val="004C6035"/>
    <w:rsid w:val="004C63E4"/>
    <w:rsid w:val="004D3011"/>
    <w:rsid w:val="005262AC"/>
    <w:rsid w:val="00582212"/>
    <w:rsid w:val="005E39D5"/>
    <w:rsid w:val="00600670"/>
    <w:rsid w:val="006143A8"/>
    <w:rsid w:val="0062123A"/>
    <w:rsid w:val="00646E75"/>
    <w:rsid w:val="006771D0"/>
    <w:rsid w:val="006966E1"/>
    <w:rsid w:val="006A6476"/>
    <w:rsid w:val="00715FCB"/>
    <w:rsid w:val="00743101"/>
    <w:rsid w:val="007775E1"/>
    <w:rsid w:val="007867A0"/>
    <w:rsid w:val="007927F5"/>
    <w:rsid w:val="007970CE"/>
    <w:rsid w:val="007A435F"/>
    <w:rsid w:val="00802CA0"/>
    <w:rsid w:val="008636EE"/>
    <w:rsid w:val="00883C94"/>
    <w:rsid w:val="00885215"/>
    <w:rsid w:val="008B0244"/>
    <w:rsid w:val="009260CD"/>
    <w:rsid w:val="00937483"/>
    <w:rsid w:val="00952C25"/>
    <w:rsid w:val="00965A43"/>
    <w:rsid w:val="00A2118D"/>
    <w:rsid w:val="00A61A2D"/>
    <w:rsid w:val="00AC753A"/>
    <w:rsid w:val="00AD3D5C"/>
    <w:rsid w:val="00AD76E2"/>
    <w:rsid w:val="00B20152"/>
    <w:rsid w:val="00B359E4"/>
    <w:rsid w:val="00B419B7"/>
    <w:rsid w:val="00B57D98"/>
    <w:rsid w:val="00B70850"/>
    <w:rsid w:val="00B979BB"/>
    <w:rsid w:val="00BD0E38"/>
    <w:rsid w:val="00C066B6"/>
    <w:rsid w:val="00C37BA1"/>
    <w:rsid w:val="00C4674C"/>
    <w:rsid w:val="00C506CF"/>
    <w:rsid w:val="00C72BED"/>
    <w:rsid w:val="00C9578B"/>
    <w:rsid w:val="00CB0055"/>
    <w:rsid w:val="00CD149D"/>
    <w:rsid w:val="00D2522B"/>
    <w:rsid w:val="00D422DE"/>
    <w:rsid w:val="00D5459D"/>
    <w:rsid w:val="00D625EE"/>
    <w:rsid w:val="00D63F67"/>
    <w:rsid w:val="00D90DD9"/>
    <w:rsid w:val="00DA1F4D"/>
    <w:rsid w:val="00DB5FB3"/>
    <w:rsid w:val="00DD172A"/>
    <w:rsid w:val="00DF276E"/>
    <w:rsid w:val="00E11FD9"/>
    <w:rsid w:val="00E13853"/>
    <w:rsid w:val="00E14E92"/>
    <w:rsid w:val="00E25A26"/>
    <w:rsid w:val="00E30C6A"/>
    <w:rsid w:val="00E312AC"/>
    <w:rsid w:val="00E4381A"/>
    <w:rsid w:val="00E55D74"/>
    <w:rsid w:val="00EA7096"/>
    <w:rsid w:val="00F1193D"/>
    <w:rsid w:val="00F221F6"/>
    <w:rsid w:val="00F60274"/>
    <w:rsid w:val="00F77FB9"/>
    <w:rsid w:val="00F8630B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04DD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822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31C4E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hafin-elearning.herokuapp.com/" TargetMode="External"/><Relationship Id="rId18" Type="http://schemas.openxmlformats.org/officeDocument/2006/relationships/hyperlink" Target="https://shafin071.github.io/covid19-analysis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shafin071.github.io/shafinmohammed.github.io/" TargetMode="External"/><Relationship Id="rId17" Type="http://schemas.openxmlformats.org/officeDocument/2006/relationships/hyperlink" Target="https://shafin071.github.io/nltk-ex-1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fin071/pybot.n00b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youtu.be/aqrQ4hAe17Q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shafin071.github.io/automobiles_imputation_classification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hafin071/hello-world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fi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0A0C26434BC44E785E0CB76AB209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854F3A-75D7-4B04-9588-A51161D5F30E}"/>
      </w:docPartPr>
      <w:docPartBody>
        <w:p w:rsidR="00C55B14" w:rsidRDefault="00634892">
          <w:pPr>
            <w:pStyle w:val="A0A0C26434BC44E785E0CB76AB2097EE"/>
          </w:pPr>
          <w:r w:rsidRPr="00D5459D">
            <w:t>Profile</w:t>
          </w:r>
        </w:p>
      </w:docPartBody>
    </w:docPart>
    <w:docPart>
      <w:docPartPr>
        <w:name w:val="7C9ED73ACE0C46B1A13804D68CC9D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F28DA-C4CB-49A5-B677-15639AB40495}"/>
      </w:docPartPr>
      <w:docPartBody>
        <w:p w:rsidR="00C55B14" w:rsidRDefault="00634892">
          <w:pPr>
            <w:pStyle w:val="7C9ED73ACE0C46B1A13804D68CC9D88D"/>
          </w:pPr>
          <w:r w:rsidRPr="00CB0055">
            <w:t>Contact</w:t>
          </w:r>
        </w:p>
      </w:docPartBody>
    </w:docPart>
    <w:docPart>
      <w:docPartPr>
        <w:name w:val="CF41B73B621A4993BA50C3A57FDED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32FD0-024A-40E4-BDFD-8D0769751E78}"/>
      </w:docPartPr>
      <w:docPartBody>
        <w:p w:rsidR="00C55B14" w:rsidRDefault="00634892">
          <w:pPr>
            <w:pStyle w:val="CF41B73B621A4993BA50C3A57FDED095"/>
          </w:pPr>
          <w:r w:rsidRPr="004D3011">
            <w:t>PHONE:</w:t>
          </w:r>
        </w:p>
      </w:docPartBody>
    </w:docPart>
    <w:docPart>
      <w:docPartPr>
        <w:name w:val="54E17F50FA514A3A8B4F135CC21508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2BE23C-90C2-4666-9D00-472F6DB75C4B}"/>
      </w:docPartPr>
      <w:docPartBody>
        <w:p w:rsidR="00C55B14" w:rsidRDefault="00634892">
          <w:pPr>
            <w:pStyle w:val="54E17F50FA514A3A8B4F135CC21508FB"/>
          </w:pPr>
          <w:r w:rsidRPr="004D3011">
            <w:t>EMAIL:</w:t>
          </w:r>
        </w:p>
      </w:docPartBody>
    </w:docPart>
    <w:docPart>
      <w:docPartPr>
        <w:name w:val="BE4B56C6D4FC4D679E611B576A7EB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DB925-1650-4BA1-9777-5F22E8A8DD35}"/>
      </w:docPartPr>
      <w:docPartBody>
        <w:p w:rsidR="00C55B14" w:rsidRDefault="00634892">
          <w:pPr>
            <w:pStyle w:val="BE4B56C6D4FC4D679E611B576A7EB8A5"/>
          </w:pPr>
          <w:r w:rsidRPr="00036450">
            <w:t>EDUCATION</w:t>
          </w:r>
        </w:p>
      </w:docPartBody>
    </w:docPart>
    <w:docPart>
      <w:docPartPr>
        <w:name w:val="A6D310C03803498A9EEC09F81A32C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7481FD-CD28-4064-AD2A-FA50CDEDCA8C}"/>
      </w:docPartPr>
      <w:docPartBody>
        <w:p w:rsidR="00C55B14" w:rsidRDefault="00634892">
          <w:pPr>
            <w:pStyle w:val="A6D310C03803498A9EEC09F81A32CFC4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892"/>
    <w:rsid w:val="000839C7"/>
    <w:rsid w:val="005B4EF6"/>
    <w:rsid w:val="00634892"/>
    <w:rsid w:val="00741137"/>
    <w:rsid w:val="009C383D"/>
    <w:rsid w:val="00A640D6"/>
    <w:rsid w:val="00C55B14"/>
    <w:rsid w:val="00D928B1"/>
    <w:rsid w:val="00EA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A0A423B3004713ADC502304D20586E">
    <w:name w:val="54A0A423B3004713ADC502304D20586E"/>
  </w:style>
  <w:style w:type="paragraph" w:customStyle="1" w:styleId="9808941FC23445068DDBB53436AE4295">
    <w:name w:val="9808941FC23445068DDBB53436AE4295"/>
  </w:style>
  <w:style w:type="paragraph" w:customStyle="1" w:styleId="A0A0C26434BC44E785E0CB76AB2097EE">
    <w:name w:val="A0A0C26434BC44E785E0CB76AB2097EE"/>
  </w:style>
  <w:style w:type="paragraph" w:customStyle="1" w:styleId="A5F4274807254ED0BBF0F693D18301A5">
    <w:name w:val="A5F4274807254ED0BBF0F693D18301A5"/>
  </w:style>
  <w:style w:type="paragraph" w:customStyle="1" w:styleId="7C9ED73ACE0C46B1A13804D68CC9D88D">
    <w:name w:val="7C9ED73ACE0C46B1A13804D68CC9D88D"/>
  </w:style>
  <w:style w:type="paragraph" w:customStyle="1" w:styleId="CF41B73B621A4993BA50C3A57FDED095">
    <w:name w:val="CF41B73B621A4993BA50C3A57FDED095"/>
  </w:style>
  <w:style w:type="paragraph" w:customStyle="1" w:styleId="5281994EDBBD49EE88821255457B4A91">
    <w:name w:val="5281994EDBBD49EE88821255457B4A91"/>
  </w:style>
  <w:style w:type="paragraph" w:customStyle="1" w:styleId="7D14E120390C457197914BB4897D3F61">
    <w:name w:val="7D14E120390C457197914BB4897D3F61"/>
  </w:style>
  <w:style w:type="paragraph" w:customStyle="1" w:styleId="C3DF7B81390B43B29B3E18E6951D101C">
    <w:name w:val="C3DF7B81390B43B29B3E18E6951D101C"/>
  </w:style>
  <w:style w:type="paragraph" w:customStyle="1" w:styleId="54E17F50FA514A3A8B4F135CC21508FB">
    <w:name w:val="54E17F50FA514A3A8B4F135CC21508FB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A5AACF7475A4D7DBE182D77EAE185C6">
    <w:name w:val="3A5AACF7475A4D7DBE182D77EAE185C6"/>
  </w:style>
  <w:style w:type="paragraph" w:customStyle="1" w:styleId="42B86535D9E44E21B7EE87D0EBC1BE04">
    <w:name w:val="42B86535D9E44E21B7EE87D0EBC1BE04"/>
  </w:style>
  <w:style w:type="paragraph" w:customStyle="1" w:styleId="F2F4EEEAF0234DDC9E840DE6AD1D46E0">
    <w:name w:val="F2F4EEEAF0234DDC9E840DE6AD1D46E0"/>
  </w:style>
  <w:style w:type="paragraph" w:customStyle="1" w:styleId="501D193926C6495383E08347D1ABB46B">
    <w:name w:val="501D193926C6495383E08347D1ABB46B"/>
  </w:style>
  <w:style w:type="paragraph" w:customStyle="1" w:styleId="AA722FF9971C4A9EA96A721AC8BA5FAB">
    <w:name w:val="AA722FF9971C4A9EA96A721AC8BA5FAB"/>
  </w:style>
  <w:style w:type="paragraph" w:customStyle="1" w:styleId="D15EEFD83D124F6AB4B9129E9553FDEA">
    <w:name w:val="D15EEFD83D124F6AB4B9129E9553FDEA"/>
  </w:style>
  <w:style w:type="paragraph" w:customStyle="1" w:styleId="BE4B56C6D4FC4D679E611B576A7EB8A5">
    <w:name w:val="BE4B56C6D4FC4D679E611B576A7EB8A5"/>
  </w:style>
  <w:style w:type="paragraph" w:customStyle="1" w:styleId="1423F25CA34C459E93EE6820CDA7AA23">
    <w:name w:val="1423F25CA34C459E93EE6820CDA7AA23"/>
  </w:style>
  <w:style w:type="paragraph" w:customStyle="1" w:styleId="2D3FB2A93D7E48D7B56297A33836568F">
    <w:name w:val="2D3FB2A93D7E48D7B56297A33836568F"/>
  </w:style>
  <w:style w:type="paragraph" w:customStyle="1" w:styleId="A549240217DC454F9F9196201AEDE120">
    <w:name w:val="A549240217DC454F9F9196201AEDE120"/>
  </w:style>
  <w:style w:type="paragraph" w:customStyle="1" w:styleId="067CD271D6D3496BA1861EC0DCB0EEB9">
    <w:name w:val="067CD271D6D3496BA1861EC0DCB0EEB9"/>
  </w:style>
  <w:style w:type="paragraph" w:customStyle="1" w:styleId="354F5E59CE67440CA08460D2CB81D0CC">
    <w:name w:val="354F5E59CE67440CA08460D2CB81D0CC"/>
  </w:style>
  <w:style w:type="paragraph" w:customStyle="1" w:styleId="76C3987EA9AD4A679B1A67DD1BC2EAD2">
    <w:name w:val="76C3987EA9AD4A679B1A67DD1BC2EAD2"/>
  </w:style>
  <w:style w:type="paragraph" w:customStyle="1" w:styleId="B6830800EE374984973C703D823CD8AB">
    <w:name w:val="B6830800EE374984973C703D823CD8AB"/>
  </w:style>
  <w:style w:type="paragraph" w:customStyle="1" w:styleId="A6D310C03803498A9EEC09F81A32CFC4">
    <w:name w:val="A6D310C03803498A9EEC09F81A32CFC4"/>
  </w:style>
  <w:style w:type="paragraph" w:customStyle="1" w:styleId="E0E9FCBFE3154C92AE557A4C2F3E3E25">
    <w:name w:val="E0E9FCBFE3154C92AE557A4C2F3E3E25"/>
  </w:style>
  <w:style w:type="paragraph" w:customStyle="1" w:styleId="F7A17A8C535447A89A5207299C381A10">
    <w:name w:val="F7A17A8C535447A89A5207299C381A10"/>
  </w:style>
  <w:style w:type="paragraph" w:customStyle="1" w:styleId="3F4710CFCD454B5FA9B1025BE96FB22B">
    <w:name w:val="3F4710CFCD454B5FA9B1025BE96FB22B"/>
  </w:style>
  <w:style w:type="paragraph" w:customStyle="1" w:styleId="4CC10E30ECD64648AF03F2C9FF9CE41C">
    <w:name w:val="4CC10E30ECD64648AF03F2C9FF9CE41C"/>
  </w:style>
  <w:style w:type="paragraph" w:customStyle="1" w:styleId="1CD5F79976254A0991663CED1656D51C">
    <w:name w:val="1CD5F79976254A0991663CED1656D51C"/>
  </w:style>
  <w:style w:type="paragraph" w:customStyle="1" w:styleId="CE7E5FA50E694341BDA6EED077767B1C">
    <w:name w:val="CE7E5FA50E694341BDA6EED077767B1C"/>
  </w:style>
  <w:style w:type="paragraph" w:customStyle="1" w:styleId="4D445914A8AB4FC1902997056A91B660">
    <w:name w:val="4D445914A8AB4FC1902997056A91B660"/>
  </w:style>
  <w:style w:type="paragraph" w:customStyle="1" w:styleId="435D4044656D4C14A92D92043391CE3A">
    <w:name w:val="435D4044656D4C14A92D92043391CE3A"/>
  </w:style>
  <w:style w:type="paragraph" w:customStyle="1" w:styleId="E799AF4E3C644B8FAC6EF1F5FB130463">
    <w:name w:val="E799AF4E3C644B8FAC6EF1F5FB130463"/>
  </w:style>
  <w:style w:type="paragraph" w:customStyle="1" w:styleId="C4EC33C2C043427F803E8C9AA783F73B">
    <w:name w:val="C4EC33C2C043427F803E8C9AA783F73B"/>
  </w:style>
  <w:style w:type="paragraph" w:customStyle="1" w:styleId="7356BC3DC66D4B17A2E4B81ADD3BB0EC">
    <w:name w:val="7356BC3DC66D4B17A2E4B81ADD3BB0EC"/>
  </w:style>
  <w:style w:type="paragraph" w:customStyle="1" w:styleId="9C72724C59A9474A92996EC50FFF471E">
    <w:name w:val="9C72724C59A9474A92996EC50FFF471E"/>
  </w:style>
  <w:style w:type="paragraph" w:customStyle="1" w:styleId="A35DDC78CA4845C497F519558191B3A0">
    <w:name w:val="A35DDC78CA4845C497F519558191B3A0"/>
  </w:style>
  <w:style w:type="paragraph" w:customStyle="1" w:styleId="C0278305648041FB8C2811393A017CB9">
    <w:name w:val="C0278305648041FB8C2811393A017CB9"/>
  </w:style>
  <w:style w:type="paragraph" w:customStyle="1" w:styleId="9888ED9BF45F4646B2367934459C2CE2">
    <w:name w:val="9888ED9BF45F4646B2367934459C2CE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BB293D0737D941E6B1F14904CA700E27">
    <w:name w:val="BB293D0737D941E6B1F14904CA700E27"/>
  </w:style>
  <w:style w:type="paragraph" w:customStyle="1" w:styleId="36FDEF1A306642AFB648A2D7622C11B4">
    <w:name w:val="36FDEF1A306642AFB648A2D7622C11B4"/>
    <w:rsid w:val="00C55B14"/>
  </w:style>
  <w:style w:type="paragraph" w:customStyle="1" w:styleId="AA27C98FA59C47B2BD00DE842B9EE9E3">
    <w:name w:val="AA27C98FA59C47B2BD00DE842B9EE9E3"/>
    <w:rsid w:val="00C55B14"/>
  </w:style>
  <w:style w:type="paragraph" w:customStyle="1" w:styleId="3E139685590841B9BC58FE6D3D6B5D46">
    <w:name w:val="3E139685590841B9BC58FE6D3D6B5D46"/>
    <w:rsid w:val="00C55B14"/>
  </w:style>
  <w:style w:type="paragraph" w:customStyle="1" w:styleId="119B6FD6063E43F2BC2061738C2FB6FF">
    <w:name w:val="119B6FD6063E43F2BC2061738C2FB6FF"/>
    <w:rsid w:val="00C55B14"/>
  </w:style>
  <w:style w:type="paragraph" w:customStyle="1" w:styleId="0F974A3FACE94C34B0A6C01D81B4B92E">
    <w:name w:val="0F974A3FACE94C34B0A6C01D81B4B92E"/>
    <w:rsid w:val="00C55B14"/>
  </w:style>
  <w:style w:type="paragraph" w:customStyle="1" w:styleId="B3E6D3D671DC423BA8036AAD542D64CD">
    <w:name w:val="B3E6D3D671DC423BA8036AAD542D64CD"/>
    <w:rsid w:val="00D928B1"/>
  </w:style>
  <w:style w:type="paragraph" w:customStyle="1" w:styleId="39FF1880CEE947B19E7A608B9ADF7A22">
    <w:name w:val="39FF1880CEE947B19E7A608B9ADF7A22"/>
    <w:rsid w:val="00D928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2020-01-17T19:23:00Z</dcterms:created>
  <dcterms:modified xsi:type="dcterms:W3CDTF">2020-03-26T21:48:00Z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