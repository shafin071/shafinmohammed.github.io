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379"/>
        <w:tblW w:w="10966" w:type="dxa"/>
        <w:tblCellMar>
          <w:left w:w="115" w:type="dxa"/>
          <w:right w:w="115" w:type="dxa"/>
        </w:tblCellMar>
        <w:tblLook w:val="04A0" w:firstRow="1" w:lastRow="0" w:firstColumn="1" w:lastColumn="0" w:noHBand="0" w:noVBand="1"/>
      </w:tblPr>
      <w:tblGrid>
        <w:gridCol w:w="3838"/>
        <w:gridCol w:w="236"/>
        <w:gridCol w:w="6892"/>
      </w:tblGrid>
      <w:tr w:rsidR="001B2ABD" w14:paraId="381ADD47" w14:textId="77777777" w:rsidTr="00E72AEE">
        <w:trPr>
          <w:trHeight w:val="2593"/>
        </w:trPr>
        <w:tc>
          <w:tcPr>
            <w:tcW w:w="3838" w:type="dxa"/>
            <w:vAlign w:val="center"/>
          </w:tcPr>
          <w:p w14:paraId="4F2209D8" w14:textId="77777777" w:rsidR="001B2ABD" w:rsidRDefault="001B2ABD" w:rsidP="00F1193D">
            <w:pPr>
              <w:tabs>
                <w:tab w:val="left" w:pos="990"/>
              </w:tabs>
              <w:jc w:val="center"/>
            </w:pPr>
            <w:r>
              <w:rPr>
                <w:noProof/>
              </w:rPr>
              <mc:AlternateContent>
                <mc:Choice Requires="wps">
                  <w:drawing>
                    <wp:inline distT="0" distB="0" distL="0" distR="0" wp14:anchorId="116BB261" wp14:editId="74441198">
                      <wp:extent cx="1489710" cy="1459230"/>
                      <wp:effectExtent l="19050" t="19050" r="34290" b="45720"/>
                      <wp:docPr id="2" name="Oval 2" title="Professional Headshot of Man"/>
                      <wp:cNvGraphicFramePr/>
                      <a:graphic xmlns:a="http://schemas.openxmlformats.org/drawingml/2006/main">
                        <a:graphicData uri="http://schemas.microsoft.com/office/word/2010/wordprocessingShape">
                          <wps:wsp>
                            <wps:cNvSpPr/>
                            <wps:spPr>
                              <a:xfrm>
                                <a:off x="0" y="0"/>
                                <a:ext cx="1489710" cy="1459230"/>
                              </a:xfrm>
                              <a:prstGeom prst="ellipse">
                                <a:avLst/>
                              </a:prstGeom>
                              <a:blipFill dpi="0" rotWithShape="1">
                                <a:blip r:embed="rId10">
                                  <a:extLst>
                                    <a:ext uri="{28A0092B-C50C-407E-A947-70E740481C1C}">
                                      <a14:useLocalDpi xmlns:a14="http://schemas.microsoft.com/office/drawing/2010/main" val="0"/>
                                    </a:ext>
                                  </a:extLst>
                                </a:blip>
                                <a:srcRect/>
                                <a:stretch>
                                  <a:fillRect t="-7431" b="-103837"/>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FC63AC4" id="Oval 2" o:spid="_x0000_s1026" alt="Title: Professional Headshot of Man" style="width:117.3pt;height:114.9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" strokecolor="#94b6d2 [3204]" strokeweight="5pt">
                      <v:fill r:id="rId11" o:title="" recolor="t" rotate="t" type="frame"/>
                      <v:stroke joinstyle="miter"/>
                      <w10:anchorlock/>
                    </v:oval>
                  </w:pict>
                </mc:Fallback>
              </mc:AlternateContent>
            </w:r>
          </w:p>
        </w:tc>
        <w:tc>
          <w:tcPr>
            <w:tcW w:w="0" w:type="auto"/>
          </w:tcPr>
          <w:p w14:paraId="67E08BC4" w14:textId="77777777" w:rsidR="001B2ABD" w:rsidRDefault="001B2ABD" w:rsidP="00F1193D">
            <w:pPr>
              <w:tabs>
                <w:tab w:val="left" w:pos="990"/>
              </w:tabs>
            </w:pPr>
          </w:p>
        </w:tc>
        <w:tc>
          <w:tcPr>
            <w:tcW w:w="0" w:type="auto"/>
            <w:vAlign w:val="center"/>
          </w:tcPr>
          <w:p w14:paraId="2C5ED86A" w14:textId="77777777" w:rsidR="001B2ABD" w:rsidRPr="00262442" w:rsidRDefault="00DF276E" w:rsidP="00F1193D">
            <w:pPr>
              <w:pStyle w:val="Title"/>
              <w:rPr>
                <w:sz w:val="56"/>
                <w:szCs w:val="56"/>
              </w:rPr>
            </w:pPr>
            <w:r w:rsidRPr="00262442">
              <w:rPr>
                <w:sz w:val="56"/>
                <w:szCs w:val="56"/>
              </w:rPr>
              <w:t>Shafin Mohammed</w:t>
            </w:r>
          </w:p>
          <w:p w14:paraId="4DA117CC" w14:textId="70FC9683" w:rsidR="001B2ABD" w:rsidRPr="00756523" w:rsidRDefault="00217EAF" w:rsidP="00756523">
            <w:pPr>
              <w:rPr>
                <w:sz w:val="32"/>
                <w:szCs w:val="32"/>
              </w:rPr>
            </w:pPr>
            <w:r>
              <w:rPr>
                <w:sz w:val="32"/>
                <w:szCs w:val="32"/>
              </w:rPr>
              <w:t>RF Engineer</w:t>
            </w:r>
            <w:r w:rsidRPr="00756523">
              <w:rPr>
                <w:sz w:val="32"/>
                <w:szCs w:val="32"/>
              </w:rPr>
              <w:t xml:space="preserve"> </w:t>
            </w:r>
            <w:r>
              <w:rPr>
                <w:sz w:val="32"/>
                <w:szCs w:val="32"/>
              </w:rPr>
              <w:t xml:space="preserve">| </w:t>
            </w:r>
            <w:r w:rsidRPr="00756523">
              <w:rPr>
                <w:sz w:val="32"/>
                <w:szCs w:val="32"/>
              </w:rPr>
              <w:t>Python</w:t>
            </w:r>
            <w:r>
              <w:rPr>
                <w:sz w:val="32"/>
                <w:szCs w:val="32"/>
              </w:rPr>
              <w:t xml:space="preserve"> Developer </w:t>
            </w:r>
            <w:r w:rsidR="00756523">
              <w:rPr>
                <w:sz w:val="32"/>
                <w:szCs w:val="32"/>
              </w:rPr>
              <w:t xml:space="preserve"> </w:t>
            </w:r>
          </w:p>
        </w:tc>
      </w:tr>
      <w:tr w:rsidR="001B2ABD" w14:paraId="4D4892CA" w14:textId="77777777" w:rsidTr="00E72AEE">
        <w:trPr>
          <w:cantSplit/>
          <w:trHeight w:val="10743"/>
        </w:trPr>
        <w:tc>
          <w:tcPr>
            <w:tcW w:w="3838" w:type="dxa"/>
          </w:tcPr>
          <w:p w14:paraId="79A7C368" w14:textId="06350DE0" w:rsidR="001B2ABD" w:rsidRDefault="00FA3C8E" w:rsidP="00F1193D">
            <w:pPr>
              <w:pStyle w:val="Heading3"/>
            </w:pPr>
            <w:sdt>
              <w:sdtPr>
                <w:id w:val="-1711873194"/>
                <w:placeholder>
                  <w:docPart w:val="A0A0C26434BC44E785E0CB76AB2097EE"/>
                </w:placeholder>
                <w:temporary/>
                <w:showingPlcHdr/>
                <w15:appearance w15:val="hidden"/>
              </w:sdtPr>
              <w:sdtEndPr/>
              <w:sdtContent>
                <w:r w:rsidR="00036450" w:rsidRPr="00D5459D">
                  <w:t>Profile</w:t>
                </w:r>
              </w:sdtContent>
            </w:sdt>
          </w:p>
          <w:p w14:paraId="0E794C56" w14:textId="4F136A43" w:rsidR="00F1193D" w:rsidRDefault="00F1193D" w:rsidP="00F1193D">
            <w:pPr>
              <w:rPr>
                <w:rFonts w:asciiTheme="majorHAnsi" w:hAnsiTheme="majorHAnsi" w:cs="Arial"/>
                <w:szCs w:val="18"/>
              </w:rPr>
            </w:pPr>
            <w:r w:rsidRPr="00F1193D">
              <w:rPr>
                <w:rFonts w:asciiTheme="majorHAnsi" w:hAnsiTheme="majorHAnsi" w:cs="Arial"/>
                <w:szCs w:val="18"/>
              </w:rPr>
              <w:t xml:space="preserve">RF </w:t>
            </w:r>
            <w:r w:rsidR="0057262E" w:rsidRPr="00F1193D">
              <w:rPr>
                <w:rFonts w:asciiTheme="majorHAnsi" w:hAnsiTheme="majorHAnsi" w:cs="Arial"/>
                <w:szCs w:val="18"/>
              </w:rPr>
              <w:t xml:space="preserve">Engineer </w:t>
            </w:r>
            <w:r w:rsidR="0057262E">
              <w:rPr>
                <w:rFonts w:asciiTheme="majorHAnsi" w:hAnsiTheme="majorHAnsi" w:cs="Arial"/>
                <w:szCs w:val="18"/>
              </w:rPr>
              <w:t>with</w:t>
            </w:r>
            <w:r w:rsidR="00217EAF">
              <w:rPr>
                <w:rFonts w:asciiTheme="majorHAnsi" w:hAnsiTheme="majorHAnsi" w:cs="Arial"/>
                <w:szCs w:val="18"/>
              </w:rPr>
              <w:t xml:space="preserve"> 5-year experience in various LTE/Small Cell/DAS projects.</w:t>
            </w:r>
            <w:r w:rsidR="006143A8">
              <w:rPr>
                <w:rFonts w:asciiTheme="majorHAnsi" w:hAnsiTheme="majorHAnsi" w:cs="Arial"/>
                <w:szCs w:val="18"/>
              </w:rPr>
              <w:t xml:space="preserve">  Python developer</w:t>
            </w:r>
            <w:r w:rsidR="003046C8">
              <w:rPr>
                <w:rFonts w:asciiTheme="majorHAnsi" w:hAnsiTheme="majorHAnsi" w:cs="Arial"/>
                <w:szCs w:val="18"/>
              </w:rPr>
              <w:t xml:space="preserve"> </w:t>
            </w:r>
            <w:r w:rsidR="00217EAF">
              <w:rPr>
                <w:rFonts w:asciiTheme="majorHAnsi" w:hAnsiTheme="majorHAnsi" w:cs="Arial"/>
                <w:szCs w:val="18"/>
              </w:rPr>
              <w:t xml:space="preserve">with </w:t>
            </w:r>
            <w:r w:rsidR="00CD149D">
              <w:rPr>
                <w:rFonts w:asciiTheme="majorHAnsi" w:hAnsiTheme="majorHAnsi" w:cs="Arial"/>
                <w:szCs w:val="18"/>
              </w:rPr>
              <w:t>1-</w:t>
            </w:r>
            <w:r w:rsidRPr="00F1193D">
              <w:rPr>
                <w:rFonts w:asciiTheme="majorHAnsi" w:hAnsiTheme="majorHAnsi" w:cs="Arial"/>
                <w:szCs w:val="18"/>
              </w:rPr>
              <w:t xml:space="preserve">year experience </w:t>
            </w:r>
            <w:r w:rsidR="00885215">
              <w:rPr>
                <w:rFonts w:asciiTheme="majorHAnsi" w:hAnsiTheme="majorHAnsi" w:cs="Arial"/>
                <w:szCs w:val="18"/>
              </w:rPr>
              <w:t>in</w:t>
            </w:r>
            <w:r w:rsidRPr="00F1193D">
              <w:rPr>
                <w:rFonts w:asciiTheme="majorHAnsi" w:hAnsiTheme="majorHAnsi" w:cs="Arial"/>
                <w:szCs w:val="18"/>
              </w:rPr>
              <w:t xml:space="preserve"> </w:t>
            </w:r>
            <w:r w:rsidR="00885215">
              <w:rPr>
                <w:rFonts w:asciiTheme="majorHAnsi" w:hAnsiTheme="majorHAnsi" w:cs="Arial"/>
                <w:szCs w:val="18"/>
              </w:rPr>
              <w:t>Django web</w:t>
            </w:r>
            <w:r w:rsidR="00D66813">
              <w:rPr>
                <w:rFonts w:asciiTheme="majorHAnsi" w:hAnsiTheme="majorHAnsi" w:cs="Arial"/>
                <w:szCs w:val="18"/>
              </w:rPr>
              <w:t xml:space="preserve"> </w:t>
            </w:r>
            <w:r w:rsidR="00885215">
              <w:rPr>
                <w:rFonts w:asciiTheme="majorHAnsi" w:hAnsiTheme="majorHAnsi" w:cs="Arial"/>
                <w:szCs w:val="18"/>
              </w:rPr>
              <w:t>framework</w:t>
            </w:r>
            <w:r w:rsidR="00217EAF">
              <w:rPr>
                <w:rFonts w:asciiTheme="majorHAnsi" w:hAnsiTheme="majorHAnsi" w:cs="Arial"/>
                <w:szCs w:val="18"/>
              </w:rPr>
              <w:t>, data visualization</w:t>
            </w:r>
            <w:r w:rsidR="00885215">
              <w:rPr>
                <w:rFonts w:asciiTheme="majorHAnsi" w:hAnsiTheme="majorHAnsi" w:cs="Arial"/>
                <w:szCs w:val="18"/>
              </w:rPr>
              <w:t xml:space="preserve"> and machine learning. </w:t>
            </w:r>
            <w:r w:rsidR="00D66813">
              <w:rPr>
                <w:rFonts w:asciiTheme="majorHAnsi" w:hAnsiTheme="majorHAnsi" w:cs="Arial"/>
                <w:szCs w:val="18"/>
              </w:rPr>
              <w:t xml:space="preserve"> </w:t>
            </w:r>
          </w:p>
          <w:p w14:paraId="286DBC45" w14:textId="77777777" w:rsidR="00937483" w:rsidRPr="00F1193D" w:rsidRDefault="00937483" w:rsidP="00F1193D">
            <w:pPr>
              <w:rPr>
                <w:rFonts w:asciiTheme="majorHAnsi" w:hAnsiTheme="majorHAnsi" w:cs="Arial"/>
                <w:szCs w:val="18"/>
              </w:rPr>
            </w:pPr>
          </w:p>
          <w:sdt>
            <w:sdtPr>
              <w:id w:val="-1954003311"/>
              <w:placeholder>
                <w:docPart w:val="7C9ED73ACE0C46B1A13804D68CC9D88D"/>
              </w:placeholder>
              <w:temporary/>
              <w:showingPlcHdr/>
              <w15:appearance w15:val="hidden"/>
            </w:sdtPr>
            <w:sdtEndPr/>
            <w:sdtContent>
              <w:p w14:paraId="31C8E435" w14:textId="77777777" w:rsidR="00036450" w:rsidRPr="00CB0055" w:rsidRDefault="00CB0055" w:rsidP="00F1193D">
                <w:pPr>
                  <w:pStyle w:val="Heading3"/>
                </w:pPr>
                <w:r w:rsidRPr="00CB0055">
                  <w:t>Contact</w:t>
                </w:r>
              </w:p>
            </w:sdtContent>
          </w:sdt>
          <w:sdt>
            <w:sdtPr>
              <w:id w:val="1111563247"/>
              <w:placeholder>
                <w:docPart w:val="CF41B73B621A4993BA50C3A57FDED095"/>
              </w:placeholder>
              <w:temporary/>
              <w:showingPlcHdr/>
              <w15:appearance w15:val="hidden"/>
            </w:sdtPr>
            <w:sdtEndPr/>
            <w:sdtContent>
              <w:p w14:paraId="02E79ECC" w14:textId="77777777" w:rsidR="004D3011" w:rsidRDefault="004D3011" w:rsidP="00F1193D">
                <w:r w:rsidRPr="004D3011">
                  <w:t>PHONE:</w:t>
                </w:r>
              </w:p>
            </w:sdtContent>
          </w:sdt>
          <w:p w14:paraId="0C94ED41" w14:textId="7CF88703" w:rsidR="004D3011" w:rsidRDefault="006A6476" w:rsidP="00F1193D">
            <w:r>
              <w:t>530-902-0579</w:t>
            </w:r>
          </w:p>
          <w:p w14:paraId="0B773F86" w14:textId="78CC9DE4" w:rsidR="0080421E" w:rsidRDefault="0080421E" w:rsidP="00F1193D">
            <w:pPr>
              <w:rPr>
                <w:rStyle w:val="Hyperlink"/>
              </w:rPr>
            </w:pPr>
          </w:p>
          <w:p w14:paraId="5CD22618" w14:textId="6D543EA6" w:rsidR="0080421E" w:rsidRDefault="00FA3C8E" w:rsidP="00F1193D">
            <w:pPr>
              <w:rPr>
                <w:rStyle w:val="Hyperlink"/>
                <w:color w:val="auto"/>
                <w:u w:val="none"/>
              </w:rPr>
            </w:pPr>
            <w:hyperlink r:id="rId12" w:history="1">
              <w:r w:rsidR="0080421E" w:rsidRPr="0080421E">
                <w:rPr>
                  <w:rStyle w:val="Hyperlink"/>
                </w:rPr>
                <w:t>LinkedIn</w:t>
              </w:r>
            </w:hyperlink>
          </w:p>
          <w:p w14:paraId="4FA9F6CE" w14:textId="77777777" w:rsidR="003F6EDC" w:rsidRDefault="003F6EDC" w:rsidP="00F1193D"/>
          <w:sdt>
            <w:sdtPr>
              <w:id w:val="-240260293"/>
              <w:placeholder>
                <w:docPart w:val="54E17F50FA514A3A8B4F135CC21508FB"/>
              </w:placeholder>
              <w:temporary/>
              <w:showingPlcHdr/>
              <w15:appearance w15:val="hidden"/>
            </w:sdtPr>
            <w:sdtEndPr/>
            <w:sdtContent>
              <w:p w14:paraId="32BD8265" w14:textId="77777777" w:rsidR="004D3011" w:rsidRDefault="004D3011" w:rsidP="00F1193D">
                <w:r w:rsidRPr="004D3011">
                  <w:t>EMAIL:</w:t>
                </w:r>
              </w:p>
            </w:sdtContent>
          </w:sdt>
          <w:p w14:paraId="366EDCE4" w14:textId="553A91DF" w:rsidR="004C6035" w:rsidRDefault="00FA3C8E" w:rsidP="0080421E">
            <w:hyperlink r:id="rId13" w:history="1">
              <w:r w:rsidR="0080421E" w:rsidRPr="009D04EA">
                <w:rPr>
                  <w:rStyle w:val="Hyperlink"/>
                </w:rPr>
                <w:t>shafinmohammed@gmail.com</w:t>
              </w:r>
            </w:hyperlink>
          </w:p>
          <w:p w14:paraId="22C304DC" w14:textId="77777777" w:rsidR="0080421E" w:rsidRPr="0080421E" w:rsidRDefault="0080421E" w:rsidP="0080421E">
            <w:pPr>
              <w:rPr>
                <w:color w:val="B85A22" w:themeColor="accent2" w:themeShade="BF"/>
                <w:u w:val="single"/>
              </w:rPr>
            </w:pPr>
          </w:p>
          <w:p w14:paraId="2BC1AB69" w14:textId="77777777" w:rsidR="00970D22" w:rsidRDefault="00970D22" w:rsidP="00970D22">
            <w:pPr>
              <w:pStyle w:val="Heading3"/>
            </w:pPr>
            <w:r>
              <w:t xml:space="preserve">RF </w:t>
            </w:r>
            <w:r w:rsidRPr="00582212">
              <w:t>SKills</w:t>
            </w:r>
          </w:p>
          <w:p w14:paraId="3FD9B103" w14:textId="77777777" w:rsidR="00970D22" w:rsidRPr="00F1193D" w:rsidRDefault="00970D22" w:rsidP="00970D22">
            <w:pPr>
              <w:rPr>
                <w:b/>
                <w:bCs/>
              </w:rPr>
            </w:pPr>
            <w:r>
              <w:rPr>
                <w:b/>
                <w:bCs/>
              </w:rPr>
              <w:t>Technologies</w:t>
            </w:r>
            <w:r w:rsidRPr="00582212">
              <w:rPr>
                <w:b/>
                <w:bCs/>
              </w:rPr>
              <w:t>:</w:t>
            </w:r>
          </w:p>
          <w:p w14:paraId="1D68A013" w14:textId="77777777" w:rsidR="00970D22" w:rsidRDefault="00970D22" w:rsidP="00970D22">
            <w:pPr>
              <w:pStyle w:val="ListParagraph"/>
              <w:numPr>
                <w:ilvl w:val="0"/>
                <w:numId w:val="1"/>
              </w:numPr>
              <w:tabs>
                <w:tab w:val="left" w:pos="159"/>
              </w:tabs>
              <w:ind w:left="-30" w:firstLine="0"/>
            </w:pPr>
            <w:r>
              <w:t>LTE</w:t>
            </w:r>
          </w:p>
          <w:p w14:paraId="51D1C687" w14:textId="77777777" w:rsidR="00970D22" w:rsidRDefault="00970D22" w:rsidP="00970D22">
            <w:pPr>
              <w:pStyle w:val="ListParagraph"/>
              <w:numPr>
                <w:ilvl w:val="0"/>
                <w:numId w:val="1"/>
              </w:numPr>
              <w:tabs>
                <w:tab w:val="left" w:pos="159"/>
              </w:tabs>
              <w:ind w:left="-30" w:firstLine="0"/>
            </w:pPr>
            <w:r>
              <w:t>WCDMA/UMTS</w:t>
            </w:r>
          </w:p>
          <w:p w14:paraId="77BA09C6" w14:textId="77777777" w:rsidR="00970D22" w:rsidRDefault="00970D22" w:rsidP="00970D22">
            <w:pPr>
              <w:pStyle w:val="ListParagraph"/>
              <w:numPr>
                <w:ilvl w:val="0"/>
                <w:numId w:val="1"/>
              </w:numPr>
              <w:tabs>
                <w:tab w:val="left" w:pos="159"/>
              </w:tabs>
              <w:ind w:left="-30" w:firstLine="0"/>
            </w:pPr>
            <w:r>
              <w:t>GSM</w:t>
            </w:r>
          </w:p>
          <w:p w14:paraId="3715DDE0" w14:textId="77777777" w:rsidR="00970D22" w:rsidRDefault="00970D22" w:rsidP="00970D22">
            <w:pPr>
              <w:tabs>
                <w:tab w:val="left" w:pos="159"/>
              </w:tabs>
            </w:pPr>
          </w:p>
          <w:p w14:paraId="5CEDB869" w14:textId="77777777" w:rsidR="00970D22" w:rsidRPr="00F1193D" w:rsidRDefault="00970D22" w:rsidP="00970D22">
            <w:pPr>
              <w:rPr>
                <w:b/>
                <w:bCs/>
              </w:rPr>
            </w:pPr>
            <w:r>
              <w:rPr>
                <w:b/>
                <w:bCs/>
              </w:rPr>
              <w:t>Tools</w:t>
            </w:r>
            <w:r w:rsidRPr="00582212">
              <w:rPr>
                <w:b/>
                <w:bCs/>
              </w:rPr>
              <w:t>:</w:t>
            </w:r>
          </w:p>
          <w:p w14:paraId="26C86C69" w14:textId="77777777" w:rsidR="00970D22" w:rsidRDefault="00970D22" w:rsidP="00970D22">
            <w:pPr>
              <w:pStyle w:val="ListParagraph"/>
              <w:numPr>
                <w:ilvl w:val="0"/>
                <w:numId w:val="1"/>
              </w:numPr>
              <w:tabs>
                <w:tab w:val="left" w:pos="159"/>
              </w:tabs>
              <w:ind w:left="-30" w:firstLine="0"/>
            </w:pPr>
            <w:r>
              <w:t>iBwave</w:t>
            </w:r>
          </w:p>
          <w:p w14:paraId="71F3D0EF" w14:textId="77777777" w:rsidR="00970D22" w:rsidRDefault="00970D22" w:rsidP="00970D22">
            <w:pPr>
              <w:pStyle w:val="ListParagraph"/>
              <w:numPr>
                <w:ilvl w:val="0"/>
                <w:numId w:val="1"/>
              </w:numPr>
              <w:tabs>
                <w:tab w:val="left" w:pos="159"/>
              </w:tabs>
              <w:ind w:left="-30" w:firstLine="0"/>
            </w:pPr>
            <w:r>
              <w:t>SeeHawk</w:t>
            </w:r>
          </w:p>
          <w:p w14:paraId="31A34408" w14:textId="77777777" w:rsidR="00970D22" w:rsidRDefault="00970D22" w:rsidP="00970D22">
            <w:pPr>
              <w:pStyle w:val="ListParagraph"/>
              <w:numPr>
                <w:ilvl w:val="0"/>
                <w:numId w:val="1"/>
              </w:numPr>
              <w:tabs>
                <w:tab w:val="left" w:pos="159"/>
              </w:tabs>
              <w:ind w:left="-30" w:firstLine="0"/>
            </w:pPr>
            <w:r>
              <w:t>TEMS Pocket</w:t>
            </w:r>
          </w:p>
          <w:p w14:paraId="5F75AD43" w14:textId="3AE382AB" w:rsidR="00970D22" w:rsidRDefault="00970D22" w:rsidP="00970D22">
            <w:pPr>
              <w:pStyle w:val="ListParagraph"/>
              <w:numPr>
                <w:ilvl w:val="0"/>
                <w:numId w:val="1"/>
              </w:numPr>
              <w:tabs>
                <w:tab w:val="left" w:pos="159"/>
              </w:tabs>
              <w:ind w:left="-30" w:firstLine="0"/>
            </w:pPr>
            <w:r>
              <w:t>ATOLL</w:t>
            </w:r>
          </w:p>
          <w:p w14:paraId="45189BD5" w14:textId="7018773B" w:rsidR="0055249C" w:rsidRDefault="0055249C" w:rsidP="00970D22">
            <w:pPr>
              <w:pStyle w:val="ListParagraph"/>
              <w:numPr>
                <w:ilvl w:val="0"/>
                <w:numId w:val="1"/>
              </w:numPr>
              <w:tabs>
                <w:tab w:val="left" w:pos="159"/>
              </w:tabs>
              <w:ind w:left="-30" w:firstLine="0"/>
            </w:pPr>
            <w:r>
              <w:t>Roofview</w:t>
            </w:r>
          </w:p>
          <w:p w14:paraId="4084D2AF" w14:textId="77777777" w:rsidR="00970D22" w:rsidRDefault="00970D22" w:rsidP="00970D22">
            <w:pPr>
              <w:tabs>
                <w:tab w:val="left" w:pos="159"/>
              </w:tabs>
            </w:pPr>
          </w:p>
          <w:p w14:paraId="42935A44" w14:textId="77777777" w:rsidR="00970D22" w:rsidRPr="00F1193D" w:rsidRDefault="00970D22" w:rsidP="00970D22">
            <w:pPr>
              <w:rPr>
                <w:b/>
                <w:bCs/>
              </w:rPr>
            </w:pPr>
            <w:r>
              <w:rPr>
                <w:b/>
                <w:bCs/>
              </w:rPr>
              <w:t>Certifications</w:t>
            </w:r>
            <w:r w:rsidRPr="00582212">
              <w:rPr>
                <w:b/>
                <w:bCs/>
              </w:rPr>
              <w:t>:</w:t>
            </w:r>
          </w:p>
          <w:p w14:paraId="29FAC29D" w14:textId="77777777" w:rsidR="00970D22" w:rsidRDefault="00970D22" w:rsidP="00970D22">
            <w:pPr>
              <w:pStyle w:val="ListParagraph"/>
              <w:numPr>
                <w:ilvl w:val="0"/>
                <w:numId w:val="1"/>
              </w:numPr>
              <w:tabs>
                <w:tab w:val="left" w:pos="159"/>
              </w:tabs>
              <w:ind w:left="-30" w:firstLine="0"/>
            </w:pPr>
            <w:r>
              <w:t>iBwave Level 1 &amp; 2</w:t>
            </w:r>
          </w:p>
          <w:p w14:paraId="1408C7B2" w14:textId="77777777" w:rsidR="00970D22" w:rsidRPr="00824784" w:rsidRDefault="00970D22" w:rsidP="00970D22">
            <w:pPr>
              <w:pStyle w:val="ListParagraph"/>
              <w:numPr>
                <w:ilvl w:val="0"/>
                <w:numId w:val="1"/>
              </w:numPr>
              <w:tabs>
                <w:tab w:val="left" w:pos="159"/>
              </w:tabs>
              <w:ind w:left="-30" w:firstLine="0"/>
              <w:rPr>
                <w:sz w:val="16"/>
                <w:szCs w:val="20"/>
              </w:rPr>
            </w:pPr>
            <w:r w:rsidRPr="00824784">
              <w:rPr>
                <w:szCs w:val="18"/>
              </w:rPr>
              <w:t>Corning ONE Level 1</w:t>
            </w:r>
          </w:p>
          <w:p w14:paraId="2FE1B628" w14:textId="77777777" w:rsidR="00970D22" w:rsidRPr="00824784" w:rsidRDefault="00970D22" w:rsidP="00970D22">
            <w:pPr>
              <w:pStyle w:val="ListParagraph"/>
              <w:numPr>
                <w:ilvl w:val="0"/>
                <w:numId w:val="1"/>
              </w:numPr>
              <w:tabs>
                <w:tab w:val="left" w:pos="159"/>
              </w:tabs>
              <w:ind w:left="-30" w:firstLine="0"/>
              <w:rPr>
                <w:sz w:val="16"/>
                <w:szCs w:val="20"/>
              </w:rPr>
            </w:pPr>
            <w:r w:rsidRPr="00824784">
              <w:rPr>
                <w:szCs w:val="18"/>
              </w:rPr>
              <w:t>JMA Teko DAS</w:t>
            </w:r>
            <w:r w:rsidRPr="00824784">
              <w:rPr>
                <w:sz w:val="16"/>
                <w:szCs w:val="20"/>
              </w:rPr>
              <w:t xml:space="preserve"> </w:t>
            </w:r>
          </w:p>
          <w:p w14:paraId="5D9A5C26" w14:textId="77777777" w:rsidR="00970D22" w:rsidRDefault="00970D22" w:rsidP="00F1193D">
            <w:pPr>
              <w:pStyle w:val="Heading3"/>
            </w:pPr>
          </w:p>
          <w:p w14:paraId="4E764F01" w14:textId="425D51AC" w:rsidR="00970D22" w:rsidRDefault="00970D22" w:rsidP="00F1193D">
            <w:pPr>
              <w:pStyle w:val="Heading3"/>
            </w:pPr>
          </w:p>
          <w:p w14:paraId="111315B8" w14:textId="2434EC57" w:rsidR="00970D22" w:rsidRDefault="00970D22" w:rsidP="00970D22"/>
          <w:p w14:paraId="1D5B9DCC" w14:textId="5EC16CEE" w:rsidR="00970D22" w:rsidRDefault="00970D22" w:rsidP="00970D22"/>
          <w:p w14:paraId="3D7CCDCA" w14:textId="77EF845D" w:rsidR="00970D22" w:rsidRDefault="00970D22" w:rsidP="00970D22"/>
          <w:p w14:paraId="3AB5D6A7" w14:textId="6CF889AD" w:rsidR="00970D22" w:rsidRDefault="00970D22" w:rsidP="00970D22"/>
          <w:p w14:paraId="15C696DB" w14:textId="7E95FD56" w:rsidR="00970D22" w:rsidRDefault="00970D22" w:rsidP="00970D22"/>
          <w:p w14:paraId="5B24CBC5" w14:textId="2DAA2467" w:rsidR="00970D22" w:rsidRDefault="00970D22" w:rsidP="00970D22"/>
          <w:p w14:paraId="7343431B" w14:textId="76724BC8" w:rsidR="00970D22" w:rsidRDefault="00970D22" w:rsidP="00970D22"/>
          <w:p w14:paraId="19D223EE" w14:textId="2DB92712" w:rsidR="00970D22" w:rsidRDefault="00970D22" w:rsidP="00970D22"/>
          <w:p w14:paraId="331CAD90" w14:textId="6E3B46D9" w:rsidR="00970D22" w:rsidRDefault="00970D22" w:rsidP="00970D22"/>
          <w:p w14:paraId="7319F55B" w14:textId="45E68E15" w:rsidR="00970D22" w:rsidRDefault="00970D22" w:rsidP="00970D22"/>
          <w:p w14:paraId="38E5965E" w14:textId="5AC66CB6" w:rsidR="00970D22" w:rsidRDefault="00970D22" w:rsidP="00970D22"/>
          <w:p w14:paraId="094576C9" w14:textId="48EAA960" w:rsidR="00970D22" w:rsidRDefault="00970D22" w:rsidP="00970D22"/>
          <w:p w14:paraId="6D70B618" w14:textId="180697FA" w:rsidR="00970D22" w:rsidRDefault="00970D22" w:rsidP="00970D22"/>
          <w:p w14:paraId="500122F8" w14:textId="56A75311" w:rsidR="00970D22" w:rsidRDefault="00970D22" w:rsidP="00970D22"/>
          <w:p w14:paraId="591CD537" w14:textId="4CD4D76C" w:rsidR="004D3011" w:rsidRDefault="00870B0A" w:rsidP="00F1193D">
            <w:pPr>
              <w:pStyle w:val="Heading3"/>
            </w:pPr>
            <w:bookmarkStart w:id="0" w:name="_GoBack"/>
            <w:bookmarkEnd w:id="0"/>
            <w:r>
              <w:t>SOFTWARE</w:t>
            </w:r>
            <w:r w:rsidR="00D5488D">
              <w:t xml:space="preserve"> DEVELOPMENT</w:t>
            </w:r>
            <w:r w:rsidR="00970D22">
              <w:t xml:space="preserve"> </w:t>
            </w:r>
            <w:r w:rsidR="00582212" w:rsidRPr="00582212">
              <w:t>SKills</w:t>
            </w:r>
          </w:p>
          <w:p w14:paraId="50BC8975" w14:textId="4B0B04DF" w:rsidR="00582212" w:rsidRPr="00F1193D" w:rsidRDefault="00F1193D" w:rsidP="00F1193D">
            <w:pPr>
              <w:rPr>
                <w:b/>
                <w:bCs/>
              </w:rPr>
            </w:pPr>
            <w:r>
              <w:rPr>
                <w:b/>
                <w:bCs/>
              </w:rPr>
              <w:t>Coding</w:t>
            </w:r>
            <w:r w:rsidR="00582212" w:rsidRPr="00582212">
              <w:rPr>
                <w:b/>
                <w:bCs/>
              </w:rPr>
              <w:t xml:space="preserve"> Language:</w:t>
            </w:r>
          </w:p>
          <w:p w14:paraId="245F7E9A" w14:textId="7A788BFA" w:rsidR="00BD0E38" w:rsidRDefault="00D90DD9" w:rsidP="00BD0E38">
            <w:pPr>
              <w:pStyle w:val="ListParagraph"/>
              <w:numPr>
                <w:ilvl w:val="0"/>
                <w:numId w:val="1"/>
              </w:numPr>
              <w:tabs>
                <w:tab w:val="left" w:pos="159"/>
              </w:tabs>
              <w:ind w:left="-30" w:firstLine="0"/>
            </w:pPr>
            <w:r>
              <w:t>Python</w:t>
            </w:r>
          </w:p>
          <w:p w14:paraId="7D9F00BC" w14:textId="77777777" w:rsidR="00DB5FB3" w:rsidRDefault="00DB5FB3" w:rsidP="00DB5FB3">
            <w:pPr>
              <w:pStyle w:val="ListParagraph"/>
              <w:tabs>
                <w:tab w:val="left" w:pos="159"/>
              </w:tabs>
              <w:ind w:left="-30"/>
            </w:pPr>
          </w:p>
          <w:p w14:paraId="629D14F4" w14:textId="77FBEA77" w:rsidR="00BD0E38" w:rsidRPr="00F1193D" w:rsidRDefault="00BD0E38" w:rsidP="00BD0E38">
            <w:pPr>
              <w:rPr>
                <w:b/>
                <w:bCs/>
              </w:rPr>
            </w:pPr>
            <w:r>
              <w:rPr>
                <w:b/>
                <w:bCs/>
              </w:rPr>
              <w:t>Web Framework</w:t>
            </w:r>
            <w:r w:rsidRPr="00582212">
              <w:rPr>
                <w:b/>
                <w:bCs/>
              </w:rPr>
              <w:t>:</w:t>
            </w:r>
          </w:p>
          <w:p w14:paraId="3F39B72C" w14:textId="39FA0BEB" w:rsidR="00BD0E38" w:rsidRDefault="00AD3D5C" w:rsidP="00BD0E38">
            <w:pPr>
              <w:pStyle w:val="ListParagraph"/>
              <w:numPr>
                <w:ilvl w:val="0"/>
                <w:numId w:val="1"/>
              </w:numPr>
              <w:tabs>
                <w:tab w:val="left" w:pos="159"/>
              </w:tabs>
              <w:ind w:left="-30" w:firstLine="0"/>
            </w:pPr>
            <w:r>
              <w:t>d</w:t>
            </w:r>
            <w:r w:rsidR="004848C9">
              <w:t>jango</w:t>
            </w:r>
          </w:p>
          <w:p w14:paraId="371193B0" w14:textId="71B0E2BA" w:rsidR="004848C9" w:rsidRDefault="00AD3D5C" w:rsidP="00BD0E38">
            <w:pPr>
              <w:pStyle w:val="ListParagraph"/>
              <w:numPr>
                <w:ilvl w:val="0"/>
                <w:numId w:val="1"/>
              </w:numPr>
              <w:tabs>
                <w:tab w:val="left" w:pos="159"/>
              </w:tabs>
              <w:ind w:left="-30" w:firstLine="0"/>
            </w:pPr>
            <w:r>
              <w:t>d</w:t>
            </w:r>
            <w:r w:rsidR="004848C9">
              <w:t>jango REST Framework</w:t>
            </w:r>
          </w:p>
          <w:p w14:paraId="05FA47FD" w14:textId="4EDECDF5" w:rsidR="00582212" w:rsidRDefault="00582212" w:rsidP="00F1193D">
            <w:pPr>
              <w:tabs>
                <w:tab w:val="left" w:pos="159"/>
              </w:tabs>
            </w:pPr>
          </w:p>
          <w:p w14:paraId="7C823AC1" w14:textId="338AF58C" w:rsidR="00582212" w:rsidRPr="00F1193D" w:rsidRDefault="00F1193D" w:rsidP="00F1193D">
            <w:pPr>
              <w:rPr>
                <w:b/>
                <w:bCs/>
              </w:rPr>
            </w:pPr>
            <w:r>
              <w:rPr>
                <w:b/>
                <w:bCs/>
              </w:rPr>
              <w:t xml:space="preserve">Web </w:t>
            </w:r>
            <w:r w:rsidR="004848C9">
              <w:rPr>
                <w:b/>
                <w:bCs/>
              </w:rPr>
              <w:t>Development</w:t>
            </w:r>
            <w:r w:rsidR="00582212" w:rsidRPr="00582212">
              <w:rPr>
                <w:b/>
                <w:bCs/>
              </w:rPr>
              <w:t>:</w:t>
            </w:r>
          </w:p>
          <w:p w14:paraId="2B14FAA5" w14:textId="0B053ED1" w:rsidR="00582212" w:rsidRDefault="00F1193D" w:rsidP="00F1193D">
            <w:pPr>
              <w:pStyle w:val="ListParagraph"/>
              <w:numPr>
                <w:ilvl w:val="0"/>
                <w:numId w:val="1"/>
              </w:numPr>
              <w:tabs>
                <w:tab w:val="left" w:pos="159"/>
              </w:tabs>
              <w:ind w:left="-30" w:firstLine="0"/>
            </w:pPr>
            <w:r>
              <w:t>HTML</w:t>
            </w:r>
          </w:p>
          <w:p w14:paraId="5EE06195" w14:textId="51C1C40F" w:rsidR="00582212" w:rsidRDefault="00F1193D" w:rsidP="00F1193D">
            <w:pPr>
              <w:pStyle w:val="ListParagraph"/>
              <w:numPr>
                <w:ilvl w:val="0"/>
                <w:numId w:val="1"/>
              </w:numPr>
              <w:tabs>
                <w:tab w:val="left" w:pos="159"/>
              </w:tabs>
              <w:ind w:left="-30" w:firstLine="0"/>
            </w:pPr>
            <w:r>
              <w:t>CSS</w:t>
            </w:r>
          </w:p>
          <w:p w14:paraId="610C8292" w14:textId="77B8BC31" w:rsidR="00582212" w:rsidRDefault="00F1193D" w:rsidP="00F1193D">
            <w:pPr>
              <w:pStyle w:val="ListParagraph"/>
              <w:numPr>
                <w:ilvl w:val="0"/>
                <w:numId w:val="1"/>
              </w:numPr>
              <w:tabs>
                <w:tab w:val="left" w:pos="159"/>
              </w:tabs>
              <w:ind w:left="-30" w:firstLine="0"/>
            </w:pPr>
            <w:r>
              <w:t>JavaScript: jQuery, React(beginner)</w:t>
            </w:r>
          </w:p>
          <w:p w14:paraId="05188955" w14:textId="508BE843" w:rsidR="00F1193D" w:rsidRDefault="00F1193D" w:rsidP="00F1193D">
            <w:pPr>
              <w:tabs>
                <w:tab w:val="left" w:pos="159"/>
              </w:tabs>
            </w:pPr>
          </w:p>
          <w:p w14:paraId="7A23DDF2" w14:textId="66848C5F" w:rsidR="00F1193D" w:rsidRPr="00F1193D" w:rsidRDefault="00BD0E38" w:rsidP="00F1193D">
            <w:pPr>
              <w:rPr>
                <w:b/>
                <w:bCs/>
              </w:rPr>
            </w:pPr>
            <w:r>
              <w:rPr>
                <w:b/>
                <w:bCs/>
              </w:rPr>
              <w:t>Databases</w:t>
            </w:r>
            <w:r w:rsidR="00F1193D" w:rsidRPr="00582212">
              <w:rPr>
                <w:b/>
                <w:bCs/>
              </w:rPr>
              <w:t>:</w:t>
            </w:r>
          </w:p>
          <w:p w14:paraId="4D068DB7" w14:textId="105FEA9B" w:rsidR="00F1193D" w:rsidRDefault="00BD0E38" w:rsidP="00F1193D">
            <w:pPr>
              <w:pStyle w:val="ListParagraph"/>
              <w:numPr>
                <w:ilvl w:val="0"/>
                <w:numId w:val="1"/>
              </w:numPr>
              <w:tabs>
                <w:tab w:val="left" w:pos="159"/>
              </w:tabs>
              <w:ind w:left="-30" w:firstLine="0"/>
            </w:pPr>
            <w:r>
              <w:t>PostgreSQL</w:t>
            </w:r>
          </w:p>
          <w:p w14:paraId="4AB7EA64" w14:textId="0C33B7E8" w:rsidR="00BD0E38" w:rsidRDefault="00BD0E38" w:rsidP="00F1193D">
            <w:pPr>
              <w:pStyle w:val="ListParagraph"/>
              <w:numPr>
                <w:ilvl w:val="0"/>
                <w:numId w:val="1"/>
              </w:numPr>
              <w:tabs>
                <w:tab w:val="left" w:pos="159"/>
              </w:tabs>
              <w:ind w:left="-30" w:firstLine="0"/>
            </w:pPr>
            <w:r>
              <w:t>SQLite</w:t>
            </w:r>
          </w:p>
          <w:p w14:paraId="44C243DB" w14:textId="76DCAF03" w:rsidR="00F1193D" w:rsidRDefault="00F1193D" w:rsidP="00F1193D">
            <w:pPr>
              <w:tabs>
                <w:tab w:val="left" w:pos="159"/>
              </w:tabs>
            </w:pPr>
          </w:p>
          <w:p w14:paraId="3DAAF268" w14:textId="098B78CD" w:rsidR="00F1193D" w:rsidRPr="00F1193D" w:rsidRDefault="004848C9" w:rsidP="00F1193D">
            <w:pPr>
              <w:rPr>
                <w:b/>
                <w:bCs/>
              </w:rPr>
            </w:pPr>
            <w:r>
              <w:rPr>
                <w:b/>
                <w:bCs/>
              </w:rPr>
              <w:t>APIs</w:t>
            </w:r>
            <w:r w:rsidR="00F1193D" w:rsidRPr="00582212">
              <w:rPr>
                <w:b/>
                <w:bCs/>
              </w:rPr>
              <w:t>:</w:t>
            </w:r>
          </w:p>
          <w:p w14:paraId="62225C8A" w14:textId="4BAEBCBD" w:rsidR="00F1193D" w:rsidRDefault="004848C9" w:rsidP="00F1193D">
            <w:pPr>
              <w:pStyle w:val="ListParagraph"/>
              <w:numPr>
                <w:ilvl w:val="0"/>
                <w:numId w:val="1"/>
              </w:numPr>
              <w:tabs>
                <w:tab w:val="left" w:pos="159"/>
              </w:tabs>
              <w:ind w:left="-30" w:firstLine="0"/>
            </w:pPr>
            <w:r>
              <w:t>Stripe</w:t>
            </w:r>
          </w:p>
          <w:p w14:paraId="5B451563" w14:textId="56E82956" w:rsidR="00F1193D" w:rsidRDefault="004848C9" w:rsidP="00F1193D">
            <w:pPr>
              <w:pStyle w:val="ListParagraph"/>
              <w:numPr>
                <w:ilvl w:val="0"/>
                <w:numId w:val="1"/>
              </w:numPr>
              <w:tabs>
                <w:tab w:val="left" w:pos="159"/>
              </w:tabs>
              <w:ind w:left="-30" w:firstLine="0"/>
            </w:pPr>
            <w:r>
              <w:t>Google Map</w:t>
            </w:r>
          </w:p>
          <w:p w14:paraId="7E4F41E5" w14:textId="64166806" w:rsidR="00F1193D" w:rsidRDefault="004848C9" w:rsidP="004848C9">
            <w:pPr>
              <w:pStyle w:val="ListParagraph"/>
              <w:numPr>
                <w:ilvl w:val="0"/>
                <w:numId w:val="1"/>
              </w:numPr>
              <w:tabs>
                <w:tab w:val="left" w:pos="159"/>
              </w:tabs>
              <w:ind w:left="-30" w:firstLine="0"/>
            </w:pPr>
            <w:r>
              <w:t>Mapbox</w:t>
            </w:r>
          </w:p>
          <w:p w14:paraId="225A3805" w14:textId="4F55299D" w:rsidR="00F1193D" w:rsidRDefault="00F1193D" w:rsidP="00F1193D">
            <w:pPr>
              <w:tabs>
                <w:tab w:val="left" w:pos="159"/>
              </w:tabs>
            </w:pPr>
          </w:p>
          <w:p w14:paraId="1C8B4246" w14:textId="576837CA" w:rsidR="00CD149D" w:rsidRPr="00F1193D" w:rsidRDefault="00CD149D" w:rsidP="00CD149D">
            <w:pPr>
              <w:rPr>
                <w:b/>
                <w:bCs/>
              </w:rPr>
            </w:pPr>
            <w:r>
              <w:rPr>
                <w:b/>
                <w:bCs/>
              </w:rPr>
              <w:t>Web Applications</w:t>
            </w:r>
            <w:r w:rsidRPr="00582212">
              <w:rPr>
                <w:b/>
                <w:bCs/>
              </w:rPr>
              <w:t>:</w:t>
            </w:r>
          </w:p>
          <w:p w14:paraId="257A49C7" w14:textId="0291B01F" w:rsidR="00CD149D" w:rsidRDefault="00CD149D" w:rsidP="00CD149D">
            <w:pPr>
              <w:pStyle w:val="ListParagraph"/>
              <w:numPr>
                <w:ilvl w:val="0"/>
                <w:numId w:val="1"/>
              </w:numPr>
              <w:tabs>
                <w:tab w:val="left" w:pos="159"/>
              </w:tabs>
              <w:ind w:left="-30" w:firstLine="0"/>
            </w:pPr>
            <w:r>
              <w:t>Github</w:t>
            </w:r>
          </w:p>
          <w:p w14:paraId="09B0CA88" w14:textId="2BC930D1" w:rsidR="00F1193D" w:rsidRDefault="00CD149D" w:rsidP="00CD149D">
            <w:pPr>
              <w:pStyle w:val="ListParagraph"/>
              <w:numPr>
                <w:ilvl w:val="0"/>
                <w:numId w:val="1"/>
              </w:numPr>
              <w:tabs>
                <w:tab w:val="left" w:pos="159"/>
              </w:tabs>
              <w:ind w:left="-30" w:firstLine="0"/>
            </w:pPr>
            <w:r>
              <w:t>Heroku</w:t>
            </w:r>
          </w:p>
          <w:p w14:paraId="6062824A" w14:textId="594B29BE" w:rsidR="004C6035" w:rsidRDefault="004C6035" w:rsidP="00CD149D">
            <w:pPr>
              <w:pStyle w:val="ListParagraph"/>
              <w:numPr>
                <w:ilvl w:val="0"/>
                <w:numId w:val="1"/>
              </w:numPr>
              <w:tabs>
                <w:tab w:val="left" w:pos="159"/>
              </w:tabs>
              <w:ind w:left="-30" w:firstLine="0"/>
            </w:pPr>
            <w:r>
              <w:t>AWS S3</w:t>
            </w:r>
          </w:p>
          <w:p w14:paraId="69B291D3" w14:textId="1A06ACC0" w:rsidR="00CD149D" w:rsidRDefault="00CD149D" w:rsidP="00CD149D">
            <w:pPr>
              <w:pStyle w:val="ListParagraph"/>
              <w:numPr>
                <w:ilvl w:val="0"/>
                <w:numId w:val="1"/>
              </w:numPr>
              <w:tabs>
                <w:tab w:val="left" w:pos="159"/>
              </w:tabs>
              <w:ind w:left="-30" w:firstLine="0"/>
            </w:pPr>
            <w:r>
              <w:t>Postman</w:t>
            </w:r>
          </w:p>
          <w:p w14:paraId="1B81F3E8" w14:textId="607ADEB7" w:rsidR="00582212" w:rsidRPr="004D3011" w:rsidRDefault="00582212" w:rsidP="00F1193D"/>
        </w:tc>
        <w:tc>
          <w:tcPr>
            <w:tcW w:w="0" w:type="auto"/>
          </w:tcPr>
          <w:p w14:paraId="6376D695" w14:textId="77777777" w:rsidR="001B2ABD" w:rsidRDefault="001B2ABD" w:rsidP="00F1193D">
            <w:pPr>
              <w:tabs>
                <w:tab w:val="left" w:pos="990"/>
              </w:tabs>
            </w:pPr>
          </w:p>
        </w:tc>
        <w:tc>
          <w:tcPr>
            <w:tcW w:w="0" w:type="auto"/>
          </w:tcPr>
          <w:sdt>
            <w:sdtPr>
              <w:id w:val="1049110328"/>
              <w:placeholder>
                <w:docPart w:val="BE4B56C6D4FC4D679E611B576A7EB8A5"/>
              </w:placeholder>
              <w:temporary/>
              <w:showingPlcHdr/>
              <w15:appearance w15:val="hidden"/>
            </w:sdtPr>
            <w:sdtEndPr/>
            <w:sdtContent>
              <w:p w14:paraId="28C063B0" w14:textId="5A2E6BDE" w:rsidR="006A6476" w:rsidRPr="006A6476" w:rsidRDefault="00E25A26" w:rsidP="006A6476">
                <w:pPr>
                  <w:pStyle w:val="Heading2"/>
                </w:pPr>
                <w:r w:rsidRPr="003F68A0">
                  <w:rPr>
                    <w:color w:val="548AB7" w:themeColor="accent1" w:themeShade="BF"/>
                  </w:rPr>
                  <w:t>EDUCATION</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6"/>
              <w:gridCol w:w="3326"/>
            </w:tblGrid>
            <w:tr w:rsidR="006A6476" w14:paraId="66DC4A46" w14:textId="77777777" w:rsidTr="006A6476">
              <w:trPr>
                <w:trHeight w:val="1230"/>
              </w:trPr>
              <w:tc>
                <w:tcPr>
                  <w:tcW w:w="3326" w:type="dxa"/>
                </w:tcPr>
                <w:p w14:paraId="60D61AF1" w14:textId="10D48C03" w:rsidR="006A6476" w:rsidRPr="006A6476" w:rsidRDefault="006A6476" w:rsidP="00970D22">
                  <w:pPr>
                    <w:pStyle w:val="Heading4"/>
                    <w:framePr w:hSpace="180" w:wrap="around" w:vAnchor="page" w:hAnchor="margin" w:y="379"/>
                  </w:pPr>
                  <w:r>
                    <w:t>Undergraduate:</w:t>
                  </w:r>
                </w:p>
                <w:p w14:paraId="03BC0D5A" w14:textId="0F5DC401" w:rsidR="006A6476" w:rsidRPr="006A6476" w:rsidRDefault="006A6476" w:rsidP="00970D22">
                  <w:pPr>
                    <w:pStyle w:val="Heading4"/>
                    <w:framePr w:hSpace="180" w:wrap="around" w:vAnchor="page" w:hAnchor="margin" w:y="379"/>
                    <w:rPr>
                      <w:i/>
                      <w:iCs/>
                    </w:rPr>
                  </w:pPr>
                  <w:r w:rsidRPr="006A6476">
                    <w:rPr>
                      <w:i/>
                      <w:iCs/>
                    </w:rPr>
                    <w:t>George Mason University, VA</w:t>
                  </w:r>
                </w:p>
                <w:p w14:paraId="6058F981" w14:textId="77777777" w:rsidR="006A6476" w:rsidRDefault="006A6476" w:rsidP="00970D22">
                  <w:pPr>
                    <w:pStyle w:val="Date"/>
                    <w:framePr w:hSpace="180" w:wrap="around" w:vAnchor="page" w:hAnchor="margin" w:y="379"/>
                    <w:rPr>
                      <w:szCs w:val="18"/>
                    </w:rPr>
                  </w:pPr>
                  <w:r>
                    <w:rPr>
                      <w:szCs w:val="18"/>
                    </w:rPr>
                    <w:t>September 2009</w:t>
                  </w:r>
                  <w:r w:rsidRPr="00F1193D">
                    <w:rPr>
                      <w:szCs w:val="18"/>
                    </w:rPr>
                    <w:t xml:space="preserve"> </w:t>
                  </w:r>
                  <w:r>
                    <w:rPr>
                      <w:szCs w:val="18"/>
                    </w:rPr>
                    <w:t>–</w:t>
                  </w:r>
                  <w:r w:rsidRPr="00F1193D">
                    <w:rPr>
                      <w:szCs w:val="18"/>
                    </w:rPr>
                    <w:t xml:space="preserve"> </w:t>
                  </w:r>
                  <w:r>
                    <w:rPr>
                      <w:szCs w:val="18"/>
                    </w:rPr>
                    <w:t>May 2012</w:t>
                  </w:r>
                </w:p>
                <w:p w14:paraId="5068B276" w14:textId="371455AD" w:rsidR="006A6476" w:rsidRPr="00A61A2D" w:rsidRDefault="006A6476" w:rsidP="00970D22">
                  <w:pPr>
                    <w:framePr w:hSpace="180" w:wrap="around" w:vAnchor="page" w:hAnchor="margin" w:y="379"/>
                  </w:pPr>
                  <w:r>
                    <w:t>Electrical Engineering</w:t>
                  </w:r>
                </w:p>
                <w:p w14:paraId="53003BA5" w14:textId="3D384566" w:rsidR="006A6476" w:rsidRDefault="006A6476" w:rsidP="00970D22">
                  <w:pPr>
                    <w:framePr w:hSpace="180" w:wrap="around" w:vAnchor="page" w:hAnchor="margin" w:y="379"/>
                    <w:rPr>
                      <w:szCs w:val="18"/>
                    </w:rPr>
                  </w:pPr>
                  <w:r>
                    <w:rPr>
                      <w:szCs w:val="18"/>
                    </w:rPr>
                    <w:t xml:space="preserve">GPA: 3.35 </w:t>
                  </w:r>
                </w:p>
              </w:tc>
              <w:tc>
                <w:tcPr>
                  <w:tcW w:w="3326" w:type="dxa"/>
                </w:tcPr>
                <w:p w14:paraId="27344A9F" w14:textId="0A384B63" w:rsidR="006A6476" w:rsidRDefault="006A6476" w:rsidP="00970D22">
                  <w:pPr>
                    <w:pStyle w:val="Heading4"/>
                    <w:framePr w:hSpace="180" w:wrap="around" w:vAnchor="page" w:hAnchor="margin" w:y="379"/>
                  </w:pPr>
                  <w:r>
                    <w:t>Graduate:</w:t>
                  </w:r>
                </w:p>
                <w:p w14:paraId="3E892341" w14:textId="280371DF" w:rsidR="006A6476" w:rsidRPr="006A6476" w:rsidRDefault="006A6476" w:rsidP="00970D22">
                  <w:pPr>
                    <w:pStyle w:val="Heading4"/>
                    <w:framePr w:hSpace="180" w:wrap="around" w:vAnchor="page" w:hAnchor="margin" w:y="379"/>
                    <w:rPr>
                      <w:i/>
                      <w:iCs/>
                    </w:rPr>
                  </w:pPr>
                  <w:r w:rsidRPr="006A6476">
                    <w:rPr>
                      <w:i/>
                      <w:iCs/>
                    </w:rPr>
                    <w:t>George Mason University, VA</w:t>
                  </w:r>
                </w:p>
                <w:p w14:paraId="2E1A3906" w14:textId="77777777" w:rsidR="006A6476" w:rsidRDefault="006A6476" w:rsidP="00970D22">
                  <w:pPr>
                    <w:pStyle w:val="Date"/>
                    <w:framePr w:hSpace="180" w:wrap="around" w:vAnchor="page" w:hAnchor="margin" w:y="379"/>
                    <w:rPr>
                      <w:szCs w:val="18"/>
                    </w:rPr>
                  </w:pPr>
                  <w:r>
                    <w:rPr>
                      <w:szCs w:val="18"/>
                    </w:rPr>
                    <w:t>January 2015</w:t>
                  </w:r>
                  <w:r w:rsidRPr="00F1193D">
                    <w:rPr>
                      <w:szCs w:val="18"/>
                    </w:rPr>
                    <w:t xml:space="preserve"> </w:t>
                  </w:r>
                  <w:r>
                    <w:rPr>
                      <w:szCs w:val="18"/>
                    </w:rPr>
                    <w:t>–</w:t>
                  </w:r>
                  <w:r w:rsidRPr="00F1193D">
                    <w:rPr>
                      <w:szCs w:val="18"/>
                    </w:rPr>
                    <w:t xml:space="preserve"> </w:t>
                  </w:r>
                  <w:r>
                    <w:rPr>
                      <w:szCs w:val="18"/>
                    </w:rPr>
                    <w:t>May 2017</w:t>
                  </w:r>
                </w:p>
                <w:p w14:paraId="3F0A6ECD" w14:textId="2227AFEE" w:rsidR="006A6476" w:rsidRPr="00A61A2D" w:rsidRDefault="006A6476" w:rsidP="00970D22">
                  <w:pPr>
                    <w:framePr w:hSpace="180" w:wrap="around" w:vAnchor="page" w:hAnchor="margin" w:y="379"/>
                  </w:pPr>
                  <w:r>
                    <w:t>Telecommunications</w:t>
                  </w:r>
                </w:p>
                <w:p w14:paraId="4AFCFF55" w14:textId="3A2D4537" w:rsidR="006A6476" w:rsidRDefault="006A6476" w:rsidP="00970D22">
                  <w:pPr>
                    <w:framePr w:hSpace="180" w:wrap="around" w:vAnchor="page" w:hAnchor="margin" w:y="379"/>
                    <w:rPr>
                      <w:szCs w:val="18"/>
                    </w:rPr>
                  </w:pPr>
                  <w:r>
                    <w:rPr>
                      <w:szCs w:val="18"/>
                    </w:rPr>
                    <w:t xml:space="preserve">GPA: 3.75 </w:t>
                  </w:r>
                </w:p>
              </w:tc>
            </w:tr>
          </w:tbl>
          <w:p w14:paraId="2C43813B" w14:textId="77777777" w:rsidR="003E2864" w:rsidRPr="00F1193D" w:rsidRDefault="003E2864" w:rsidP="00A61A2D">
            <w:pPr>
              <w:rPr>
                <w:szCs w:val="18"/>
              </w:rPr>
            </w:pPr>
          </w:p>
          <w:sdt>
            <w:sdtPr>
              <w:id w:val="1001553383"/>
              <w:placeholder>
                <w:docPart w:val="A6D310C03803498A9EEC09F81A32CFC4"/>
              </w:placeholder>
              <w:temporary/>
              <w:showingPlcHdr/>
              <w15:appearance w15:val="hidden"/>
            </w:sdtPr>
            <w:sdtEndPr/>
            <w:sdtContent>
              <w:p w14:paraId="574304DD" w14:textId="1FDC04AA" w:rsidR="00970D22" w:rsidRDefault="00036450" w:rsidP="00970D22">
                <w:pPr>
                  <w:pStyle w:val="Heading2"/>
                </w:pPr>
                <w:r w:rsidRPr="003F68A0">
                  <w:rPr>
                    <w:color w:val="548AB7" w:themeColor="accent1" w:themeShade="BF"/>
                  </w:rPr>
                  <w:t>WORK EXPERIENCE</w:t>
                </w:r>
              </w:p>
            </w:sdtContent>
          </w:sdt>
          <w:p w14:paraId="11AB33B0" w14:textId="77777777" w:rsidR="00C371B9" w:rsidRDefault="00C371B9" w:rsidP="00C371B9">
            <w:pPr>
              <w:pStyle w:val="Heading4"/>
            </w:pPr>
            <w:r>
              <w:t>Telnet-inc,</w:t>
            </w:r>
            <w:r w:rsidRPr="004D3011">
              <w:t xml:space="preserve"> </w:t>
            </w:r>
            <w:r>
              <w:t>Rockville, MD,</w:t>
            </w:r>
          </w:p>
          <w:p w14:paraId="6FEA8F06" w14:textId="77777777" w:rsidR="00C371B9" w:rsidRPr="00C371B9" w:rsidRDefault="00C371B9" w:rsidP="00C371B9">
            <w:pPr>
              <w:pStyle w:val="Heading4"/>
              <w:rPr>
                <w:i/>
                <w:iCs/>
              </w:rPr>
            </w:pPr>
            <w:r>
              <w:rPr>
                <w:i/>
                <w:iCs/>
              </w:rPr>
              <w:t>RF Engineer</w:t>
            </w:r>
            <w:r w:rsidRPr="003F68A0">
              <w:rPr>
                <w:i/>
                <w:iCs/>
              </w:rPr>
              <w:t xml:space="preserve">, </w:t>
            </w:r>
            <w:r>
              <w:rPr>
                <w:i/>
                <w:iCs/>
              </w:rPr>
              <w:t>June</w:t>
            </w:r>
            <w:r w:rsidRPr="003F68A0">
              <w:rPr>
                <w:i/>
                <w:iCs/>
              </w:rPr>
              <w:t xml:space="preserve"> 201</w:t>
            </w:r>
            <w:r>
              <w:rPr>
                <w:i/>
                <w:iCs/>
              </w:rPr>
              <w:t>2</w:t>
            </w:r>
            <w:r w:rsidRPr="003F68A0">
              <w:rPr>
                <w:i/>
                <w:iCs/>
              </w:rPr>
              <w:t>-</w:t>
            </w:r>
            <w:r>
              <w:rPr>
                <w:i/>
                <w:iCs/>
              </w:rPr>
              <w:t>April</w:t>
            </w:r>
            <w:r w:rsidRPr="003F68A0">
              <w:rPr>
                <w:i/>
                <w:iCs/>
              </w:rPr>
              <w:t xml:space="preserve"> 201</w:t>
            </w:r>
            <w:r>
              <w:rPr>
                <w:i/>
                <w:iCs/>
              </w:rPr>
              <w:t>6</w:t>
            </w:r>
          </w:p>
          <w:p w14:paraId="7ABA4948" w14:textId="1C53679B" w:rsidR="00C371B9" w:rsidRPr="00C371B9" w:rsidRDefault="00C371B9" w:rsidP="00970D22">
            <w:pPr>
              <w:pStyle w:val="ListParagraph"/>
              <w:numPr>
                <w:ilvl w:val="0"/>
                <w:numId w:val="6"/>
              </w:numPr>
              <w:rPr>
                <w:szCs w:val="18"/>
              </w:rPr>
            </w:pPr>
            <w:r w:rsidRPr="009E1949">
              <w:rPr>
                <w:b/>
                <w:szCs w:val="18"/>
              </w:rPr>
              <w:t>EME:</w:t>
            </w:r>
            <w:r w:rsidRPr="009E1949">
              <w:rPr>
                <w:szCs w:val="18"/>
              </w:rPr>
              <w:t xml:space="preserve"> Part of a Electromagnetic Emissions (EME) Compliance team in different AT&amp;T, T-Mobile and Verizon markets. Used raw EME data from various client antenna sites to create EME reports and perform Computer Modeling &amp; Calculation using “Roofview” a software analysis tool for evaluating radio frequency (RF) field levels at rooftop telecommunications sites analysis to ensure the sites are FCC compliant. Recommend signage and exposure blocking barriers based on OSHA RF standards on Radio Frequency (RF).</w:t>
            </w:r>
          </w:p>
          <w:p w14:paraId="54A15CA7" w14:textId="77777777" w:rsidR="00C371B9" w:rsidRDefault="00C371B9" w:rsidP="00970D22">
            <w:pPr>
              <w:pStyle w:val="Heading4"/>
            </w:pPr>
          </w:p>
          <w:p w14:paraId="4FE7FB94" w14:textId="77777777" w:rsidR="00C371B9" w:rsidRDefault="00C371B9" w:rsidP="00970D22">
            <w:pPr>
              <w:pStyle w:val="Heading4"/>
            </w:pPr>
          </w:p>
          <w:p w14:paraId="46621BD4" w14:textId="4D6C5439" w:rsidR="00970D22" w:rsidRDefault="00970D22" w:rsidP="00970D22">
            <w:pPr>
              <w:pStyle w:val="Heading4"/>
            </w:pPr>
            <w:r>
              <w:t xml:space="preserve">Mobilitie LLC, Atlanta, GA, </w:t>
            </w:r>
          </w:p>
          <w:p w14:paraId="719EE747" w14:textId="7EF1401C" w:rsidR="00970D22" w:rsidRPr="00C371B9" w:rsidRDefault="00970D22" w:rsidP="00C371B9">
            <w:pPr>
              <w:pStyle w:val="Heading4"/>
              <w:rPr>
                <w:bCs/>
                <w:i/>
                <w:iCs/>
              </w:rPr>
            </w:pPr>
            <w:r>
              <w:rPr>
                <w:i/>
                <w:iCs/>
              </w:rPr>
              <w:t>RF</w:t>
            </w:r>
            <w:r w:rsidRPr="003F68A0">
              <w:rPr>
                <w:i/>
                <w:iCs/>
              </w:rPr>
              <w:t xml:space="preserve"> Engineer, </w:t>
            </w:r>
            <w:r>
              <w:rPr>
                <w:i/>
                <w:iCs/>
                <w:szCs w:val="18"/>
              </w:rPr>
              <w:t>April</w:t>
            </w:r>
            <w:r w:rsidRPr="003F68A0">
              <w:rPr>
                <w:i/>
                <w:iCs/>
                <w:szCs w:val="18"/>
              </w:rPr>
              <w:t xml:space="preserve"> 201</w:t>
            </w:r>
            <w:r>
              <w:rPr>
                <w:i/>
                <w:iCs/>
                <w:szCs w:val="18"/>
              </w:rPr>
              <w:t>6</w:t>
            </w:r>
            <w:r w:rsidRPr="003F68A0">
              <w:rPr>
                <w:i/>
                <w:iCs/>
                <w:szCs w:val="18"/>
              </w:rPr>
              <w:t>–</w:t>
            </w:r>
            <w:r>
              <w:rPr>
                <w:i/>
                <w:iCs/>
                <w:szCs w:val="18"/>
              </w:rPr>
              <w:t>November</w:t>
            </w:r>
            <w:r w:rsidRPr="003F68A0">
              <w:rPr>
                <w:i/>
                <w:iCs/>
                <w:szCs w:val="18"/>
              </w:rPr>
              <w:t xml:space="preserve"> 20</w:t>
            </w:r>
            <w:r>
              <w:rPr>
                <w:i/>
                <w:iCs/>
                <w:szCs w:val="18"/>
              </w:rPr>
              <w:t>17</w:t>
            </w:r>
          </w:p>
          <w:p w14:paraId="381DC9CF" w14:textId="1C62C5B9" w:rsidR="00C371B9" w:rsidRPr="00B97F6F" w:rsidRDefault="00970D22" w:rsidP="00B97F6F">
            <w:pPr>
              <w:pStyle w:val="ListParagraph"/>
              <w:numPr>
                <w:ilvl w:val="0"/>
                <w:numId w:val="6"/>
              </w:numPr>
              <w:rPr>
                <w:szCs w:val="18"/>
              </w:rPr>
            </w:pPr>
            <w:r w:rsidRPr="009E1949">
              <w:rPr>
                <w:b/>
                <w:szCs w:val="18"/>
              </w:rPr>
              <w:t xml:space="preserve">DAS Commissioning: </w:t>
            </w:r>
            <w:r w:rsidRPr="009E1949">
              <w:rPr>
                <w:szCs w:val="18"/>
              </w:rPr>
              <w:t xml:space="preserve">Attended and monitored DAS Commissioning process. Worked with the commissioning engineer to gain key insight on in-building infrastructure and DAS optimization. Derived front-end link budget calculations from iBwave design to make sure target pilot power was reached. </w:t>
            </w:r>
          </w:p>
          <w:p w14:paraId="51E839CD" w14:textId="77777777" w:rsidR="00970D22" w:rsidRDefault="00970D22" w:rsidP="00970D22">
            <w:pPr>
              <w:pStyle w:val="ListParagraph"/>
              <w:rPr>
                <w:szCs w:val="18"/>
              </w:rPr>
            </w:pPr>
          </w:p>
          <w:p w14:paraId="54FE4536" w14:textId="77777777" w:rsidR="00970D22" w:rsidRPr="009E1949" w:rsidRDefault="00970D22" w:rsidP="00970D22">
            <w:pPr>
              <w:pStyle w:val="ListParagraph"/>
              <w:numPr>
                <w:ilvl w:val="0"/>
                <w:numId w:val="6"/>
              </w:numPr>
              <w:rPr>
                <w:szCs w:val="18"/>
              </w:rPr>
            </w:pPr>
            <w:r w:rsidRPr="009E1949">
              <w:rPr>
                <w:b/>
                <w:szCs w:val="18"/>
              </w:rPr>
              <w:t>DAS Benchmark &amp; Optimization:</w:t>
            </w:r>
            <w:r w:rsidRPr="009E1949">
              <w:rPr>
                <w:szCs w:val="18"/>
              </w:rPr>
              <w:t xml:space="preserve"> Performed drive/walk tests for Benchmark reports using SeeHawk and TEMS pocket. Good knowledge of LTE/CDMA/UMTS desirable KPIs. Finish tests within the given deadline regardless of challenges/setbacks faced.   </w:t>
            </w:r>
          </w:p>
          <w:p w14:paraId="39B21D5B" w14:textId="77777777" w:rsidR="00970D22" w:rsidRPr="009E1949" w:rsidRDefault="00970D22" w:rsidP="00970D22">
            <w:pPr>
              <w:rPr>
                <w:szCs w:val="18"/>
              </w:rPr>
            </w:pPr>
          </w:p>
          <w:p w14:paraId="011D05C0" w14:textId="14481DD4" w:rsidR="00970D22" w:rsidRDefault="00970D22" w:rsidP="00970D22">
            <w:pPr>
              <w:pStyle w:val="ListParagraph"/>
              <w:numPr>
                <w:ilvl w:val="0"/>
                <w:numId w:val="6"/>
              </w:numPr>
              <w:rPr>
                <w:szCs w:val="18"/>
              </w:rPr>
            </w:pPr>
            <w:r w:rsidRPr="009E1949">
              <w:rPr>
                <w:b/>
                <w:szCs w:val="18"/>
              </w:rPr>
              <w:t>Market Lead:</w:t>
            </w:r>
            <w:r w:rsidRPr="009E1949">
              <w:rPr>
                <w:szCs w:val="18"/>
              </w:rPr>
              <w:t xml:space="preserve"> Responsible for the south region market for Small Cell LTE/VoLTE (4G) project. Worked with the Network Real Estate (NRE), Site Selection &amp; Sprint local RF teams to review and approve Small Cell candidates. Verified the feasibility of candidates according to the data usage of the surrounding area, distance from the carrier’s original search ring and geographical/physical obstructions using ArcGIS. Reviewed CDs to confirm that the information matches with Sprint’s RFDS and Capstan. Worked with Sprint’s Network Vision and mTRAC to make sure all candidate information/status for my market was up to date. Reviewed and approved propagation maps generated by Sprint LRF for candidate submission. </w:t>
            </w:r>
          </w:p>
          <w:p w14:paraId="6535615E" w14:textId="77777777" w:rsidR="00B97F6F" w:rsidRPr="00B97F6F" w:rsidRDefault="00B97F6F" w:rsidP="00B97F6F">
            <w:pPr>
              <w:pStyle w:val="ListParagraph"/>
              <w:rPr>
                <w:szCs w:val="18"/>
              </w:rPr>
            </w:pPr>
          </w:p>
          <w:p w14:paraId="2DAD1CC4" w14:textId="1DA19E45" w:rsidR="00B97F6F" w:rsidRDefault="00B97F6F" w:rsidP="00B97F6F">
            <w:pPr>
              <w:rPr>
                <w:szCs w:val="18"/>
              </w:rPr>
            </w:pPr>
          </w:p>
          <w:p w14:paraId="5C4181D9" w14:textId="581F584B" w:rsidR="00B97F6F" w:rsidRDefault="00B97F6F" w:rsidP="00B97F6F">
            <w:pPr>
              <w:rPr>
                <w:szCs w:val="18"/>
              </w:rPr>
            </w:pPr>
          </w:p>
          <w:p w14:paraId="458B15C1" w14:textId="03CE6528" w:rsidR="00B97F6F" w:rsidRDefault="00B97F6F" w:rsidP="00B97F6F">
            <w:pPr>
              <w:rPr>
                <w:szCs w:val="18"/>
              </w:rPr>
            </w:pPr>
          </w:p>
          <w:p w14:paraId="200B736B" w14:textId="72579913" w:rsidR="00B97F6F" w:rsidRDefault="00B97F6F" w:rsidP="00B97F6F">
            <w:pPr>
              <w:rPr>
                <w:szCs w:val="18"/>
              </w:rPr>
            </w:pPr>
          </w:p>
          <w:p w14:paraId="25985980" w14:textId="60AE570B" w:rsidR="00B97F6F" w:rsidRDefault="00B97F6F" w:rsidP="00B97F6F">
            <w:pPr>
              <w:rPr>
                <w:szCs w:val="18"/>
              </w:rPr>
            </w:pPr>
          </w:p>
          <w:p w14:paraId="1B4E2F25" w14:textId="77777777" w:rsidR="00B97F6F" w:rsidRPr="00B97F6F" w:rsidRDefault="00B97F6F" w:rsidP="00B97F6F">
            <w:pPr>
              <w:rPr>
                <w:szCs w:val="18"/>
              </w:rPr>
            </w:pPr>
          </w:p>
          <w:p w14:paraId="51725A7C" w14:textId="77777777" w:rsidR="00970D22" w:rsidRPr="009E1949" w:rsidRDefault="00970D22" w:rsidP="00970D22">
            <w:pPr>
              <w:rPr>
                <w:b/>
                <w:szCs w:val="18"/>
              </w:rPr>
            </w:pPr>
          </w:p>
          <w:p w14:paraId="2B0628AE" w14:textId="16BC48BB" w:rsidR="00970D22" w:rsidRDefault="00970D22" w:rsidP="00970D22">
            <w:pPr>
              <w:pStyle w:val="ListParagraph"/>
              <w:numPr>
                <w:ilvl w:val="0"/>
                <w:numId w:val="6"/>
              </w:numPr>
              <w:rPr>
                <w:szCs w:val="18"/>
              </w:rPr>
            </w:pPr>
            <w:r w:rsidRPr="009E1949">
              <w:rPr>
                <w:b/>
                <w:szCs w:val="18"/>
              </w:rPr>
              <w:t>Team Lead:</w:t>
            </w:r>
            <w:r w:rsidRPr="009E1949">
              <w:rPr>
                <w:szCs w:val="18"/>
              </w:rPr>
              <w:t xml:space="preserve"> Introduced Electromagnetic Emissions (EME) analysis program in Mobilitie to aid permit application for small cell and backhaul candidates. Analysis is done using Roofview to verify the compliance status of proposed candidates per FCC RF Standards and Regulations. Coordinate with Network Real Estate (NRE) and Architect &amp; Engineering (A&amp;E) teams to understand their requirements and develop the EME studies accordingly to meet their deadline. Work with the in-house compliance team and Professional Engineer (PE) to develop guidelines and process flow for report creation. Train engineers on EME studies, FCC compliance and OSHA RF Signage Guidelines. </w:t>
            </w:r>
          </w:p>
          <w:p w14:paraId="1620F8EA" w14:textId="77777777" w:rsidR="00C371B9" w:rsidRPr="00C371B9" w:rsidRDefault="00C371B9" w:rsidP="00C371B9">
            <w:pPr>
              <w:pStyle w:val="ListParagraph"/>
              <w:rPr>
                <w:szCs w:val="18"/>
              </w:rPr>
            </w:pPr>
          </w:p>
          <w:p w14:paraId="503ED93E" w14:textId="5F446442" w:rsidR="00C371B9" w:rsidRDefault="00C371B9" w:rsidP="00C371B9">
            <w:pPr>
              <w:rPr>
                <w:szCs w:val="18"/>
              </w:rPr>
            </w:pPr>
          </w:p>
          <w:p w14:paraId="3881F66B" w14:textId="77777777" w:rsidR="00C371B9" w:rsidRDefault="00C371B9" w:rsidP="00C371B9">
            <w:pPr>
              <w:pStyle w:val="Heading4"/>
            </w:pPr>
            <w:r>
              <w:t>UDPlatforms,</w:t>
            </w:r>
            <w:r w:rsidRPr="004D3011">
              <w:t xml:space="preserve"> </w:t>
            </w:r>
            <w:r>
              <w:t>Dhaka, Bangladesh,</w:t>
            </w:r>
          </w:p>
          <w:p w14:paraId="6CD739E4" w14:textId="77777777" w:rsidR="00C371B9" w:rsidRPr="003F68A0" w:rsidRDefault="00C371B9" w:rsidP="00C371B9">
            <w:pPr>
              <w:pStyle w:val="Heading4"/>
              <w:rPr>
                <w:i/>
                <w:iCs/>
                <w:szCs w:val="18"/>
              </w:rPr>
            </w:pPr>
            <w:r w:rsidRPr="003F68A0">
              <w:rPr>
                <w:i/>
                <w:iCs/>
              </w:rPr>
              <w:t>Junior Software Developer, September 2018-February 2019</w:t>
            </w:r>
          </w:p>
          <w:p w14:paraId="17D4C38F" w14:textId="77777777" w:rsidR="00C371B9" w:rsidRDefault="00C371B9" w:rsidP="00C371B9">
            <w:pPr>
              <w:rPr>
                <w:rFonts w:asciiTheme="majorHAnsi" w:hAnsiTheme="majorHAnsi"/>
                <w:szCs w:val="18"/>
              </w:rPr>
            </w:pPr>
            <w:r>
              <w:rPr>
                <w:rFonts w:asciiTheme="majorHAnsi" w:hAnsiTheme="majorHAnsi"/>
                <w:b/>
                <w:szCs w:val="18"/>
              </w:rPr>
              <w:t>Map Visualization</w:t>
            </w:r>
            <w:r w:rsidRPr="003E2864">
              <w:rPr>
                <w:rFonts w:asciiTheme="majorHAnsi" w:hAnsiTheme="majorHAnsi"/>
                <w:b/>
                <w:szCs w:val="18"/>
              </w:rPr>
              <w:t xml:space="preserve"> Project: </w:t>
            </w:r>
            <w:r w:rsidRPr="003E2864">
              <w:rPr>
                <w:rFonts w:asciiTheme="majorHAnsi" w:hAnsiTheme="majorHAnsi"/>
                <w:szCs w:val="18"/>
              </w:rPr>
              <w:t xml:space="preserve">Developed a prototype for a web-based solution to visualize traffic data in USA. </w:t>
            </w:r>
            <w:r>
              <w:rPr>
                <w:rFonts w:asciiTheme="majorHAnsi" w:hAnsiTheme="majorHAnsi"/>
                <w:szCs w:val="18"/>
              </w:rPr>
              <w:t xml:space="preserve">Built with django, </w:t>
            </w:r>
            <w:r w:rsidRPr="003E2864">
              <w:rPr>
                <w:rFonts w:asciiTheme="majorHAnsi" w:hAnsiTheme="majorHAnsi"/>
                <w:szCs w:val="18"/>
              </w:rPr>
              <w:t>PostgreSQL</w:t>
            </w:r>
            <w:r>
              <w:rPr>
                <w:rFonts w:asciiTheme="majorHAnsi" w:hAnsiTheme="majorHAnsi"/>
                <w:szCs w:val="18"/>
              </w:rPr>
              <w:t xml:space="preserve"> and Mapbox/Google Map API.</w:t>
            </w:r>
            <w:r w:rsidRPr="003E2864">
              <w:rPr>
                <w:rFonts w:asciiTheme="majorHAnsi" w:hAnsiTheme="majorHAnsi"/>
                <w:szCs w:val="18"/>
              </w:rPr>
              <w:t xml:space="preserve"> </w:t>
            </w:r>
          </w:p>
          <w:p w14:paraId="585F15CC" w14:textId="77777777" w:rsidR="00C371B9" w:rsidRDefault="00C371B9" w:rsidP="00C371B9">
            <w:pPr>
              <w:pStyle w:val="ListParagraph"/>
              <w:numPr>
                <w:ilvl w:val="0"/>
                <w:numId w:val="4"/>
              </w:numPr>
              <w:rPr>
                <w:rFonts w:asciiTheme="majorHAnsi" w:hAnsiTheme="majorHAnsi"/>
                <w:szCs w:val="18"/>
              </w:rPr>
            </w:pPr>
            <w:r>
              <w:rPr>
                <w:rFonts w:asciiTheme="majorHAnsi" w:hAnsiTheme="majorHAnsi"/>
                <w:szCs w:val="18"/>
              </w:rPr>
              <w:t>Uploaded large csv file to database via django admin</w:t>
            </w:r>
          </w:p>
          <w:p w14:paraId="5DC70E71" w14:textId="52D40C93" w:rsidR="00C371B9" w:rsidRPr="00C371B9" w:rsidRDefault="00C371B9" w:rsidP="00C371B9">
            <w:pPr>
              <w:rPr>
                <w:szCs w:val="18"/>
              </w:rPr>
            </w:pPr>
            <w:r>
              <w:rPr>
                <w:rFonts w:asciiTheme="majorHAnsi" w:hAnsiTheme="majorHAnsi"/>
                <w:szCs w:val="18"/>
              </w:rPr>
              <w:t>Queried and filtered data and sent them to Mapbox/Google Map API for visualization.</w:t>
            </w:r>
          </w:p>
          <w:p w14:paraId="484EEBFA" w14:textId="77777777" w:rsidR="00970D22" w:rsidRDefault="00970D22" w:rsidP="00F1193D">
            <w:pPr>
              <w:pStyle w:val="Heading4"/>
            </w:pPr>
          </w:p>
          <w:p w14:paraId="52529D1C" w14:textId="77777777" w:rsidR="00970D22" w:rsidRDefault="00970D22" w:rsidP="00F1193D">
            <w:pPr>
              <w:pStyle w:val="Heading4"/>
            </w:pPr>
          </w:p>
          <w:p w14:paraId="41F7CFDD" w14:textId="16BFACBD" w:rsidR="003E2864" w:rsidRDefault="003E2864" w:rsidP="00F1193D">
            <w:pPr>
              <w:pStyle w:val="Heading4"/>
            </w:pPr>
            <w:r>
              <w:t xml:space="preserve">IDARE LLC, Dhaka, Bangladesh, </w:t>
            </w:r>
          </w:p>
          <w:p w14:paraId="0C603EA4" w14:textId="6437A2BF" w:rsidR="00036450" w:rsidRPr="003F68A0" w:rsidRDefault="003E2864" w:rsidP="003E2864">
            <w:pPr>
              <w:pStyle w:val="Heading4"/>
              <w:rPr>
                <w:bCs/>
                <w:i/>
                <w:iCs/>
              </w:rPr>
            </w:pPr>
            <w:r w:rsidRPr="003F68A0">
              <w:rPr>
                <w:i/>
                <w:iCs/>
              </w:rPr>
              <w:t xml:space="preserve">Application Engineer, </w:t>
            </w:r>
            <w:r w:rsidRPr="003F68A0">
              <w:rPr>
                <w:i/>
                <w:iCs/>
                <w:szCs w:val="18"/>
              </w:rPr>
              <w:t>March 2019</w:t>
            </w:r>
            <w:r w:rsidR="00036450" w:rsidRPr="003F68A0">
              <w:rPr>
                <w:i/>
                <w:iCs/>
                <w:szCs w:val="18"/>
              </w:rPr>
              <w:t>–</w:t>
            </w:r>
            <w:r w:rsidR="00E13853" w:rsidRPr="003F68A0">
              <w:rPr>
                <w:i/>
                <w:iCs/>
                <w:szCs w:val="18"/>
              </w:rPr>
              <w:t>February 2020</w:t>
            </w:r>
          </w:p>
          <w:p w14:paraId="6BEA73A6" w14:textId="6AFFD03B" w:rsidR="00E13853" w:rsidRDefault="00E13853" w:rsidP="003E2864">
            <w:pPr>
              <w:rPr>
                <w:rFonts w:asciiTheme="majorHAnsi" w:hAnsiTheme="majorHAnsi"/>
                <w:bCs/>
                <w:szCs w:val="18"/>
              </w:rPr>
            </w:pPr>
            <w:r>
              <w:rPr>
                <w:rFonts w:asciiTheme="majorHAnsi" w:hAnsiTheme="majorHAnsi"/>
                <w:bCs/>
                <w:szCs w:val="18"/>
              </w:rPr>
              <w:t>A Houston based startup with a vision to develop a SaaS for the energy industry</w:t>
            </w:r>
            <w:r w:rsidR="003E2864" w:rsidRPr="003E2864">
              <w:rPr>
                <w:rFonts w:asciiTheme="majorHAnsi" w:hAnsiTheme="majorHAnsi"/>
                <w:bCs/>
                <w:szCs w:val="18"/>
              </w:rPr>
              <w:t xml:space="preserve">. </w:t>
            </w:r>
            <w:r w:rsidR="00081B87">
              <w:rPr>
                <w:rFonts w:asciiTheme="majorHAnsi" w:hAnsiTheme="majorHAnsi"/>
                <w:bCs/>
                <w:szCs w:val="18"/>
              </w:rPr>
              <w:t>A</w:t>
            </w:r>
            <w:r w:rsidRPr="003E2864">
              <w:rPr>
                <w:rFonts w:asciiTheme="majorHAnsi" w:hAnsiTheme="majorHAnsi"/>
                <w:bCs/>
                <w:szCs w:val="18"/>
              </w:rPr>
              <w:t>n application that automates complex and time-consuming engineering designs to significantly reduce project completion time</w:t>
            </w:r>
            <w:r>
              <w:rPr>
                <w:rFonts w:asciiTheme="majorHAnsi" w:hAnsiTheme="majorHAnsi"/>
                <w:bCs/>
                <w:szCs w:val="18"/>
              </w:rPr>
              <w:t>.</w:t>
            </w:r>
          </w:p>
          <w:p w14:paraId="36171921" w14:textId="6A06A84A" w:rsidR="00E13853" w:rsidRDefault="00E13853" w:rsidP="00E13853">
            <w:pPr>
              <w:pStyle w:val="ListParagraph"/>
              <w:numPr>
                <w:ilvl w:val="0"/>
                <w:numId w:val="3"/>
              </w:numPr>
              <w:rPr>
                <w:rFonts w:asciiTheme="majorHAnsi" w:hAnsiTheme="majorHAnsi"/>
                <w:bCs/>
                <w:szCs w:val="18"/>
              </w:rPr>
            </w:pPr>
            <w:r w:rsidRPr="003E2864">
              <w:rPr>
                <w:rFonts w:asciiTheme="majorHAnsi" w:hAnsiTheme="majorHAnsi"/>
                <w:bCs/>
                <w:szCs w:val="18"/>
              </w:rPr>
              <w:t xml:space="preserve">Converted complex Mathcad calculations to </w:t>
            </w:r>
            <w:r w:rsidR="00F221F6">
              <w:rPr>
                <w:rFonts w:asciiTheme="majorHAnsi" w:hAnsiTheme="majorHAnsi"/>
                <w:bCs/>
                <w:szCs w:val="18"/>
              </w:rPr>
              <w:t>analytics</w:t>
            </w:r>
            <w:r w:rsidRPr="003E2864">
              <w:rPr>
                <w:rFonts w:asciiTheme="majorHAnsi" w:hAnsiTheme="majorHAnsi"/>
                <w:bCs/>
                <w:szCs w:val="18"/>
              </w:rPr>
              <w:t xml:space="preserve"> scripts using Python’s scientific </w:t>
            </w:r>
            <w:r>
              <w:rPr>
                <w:rFonts w:asciiTheme="majorHAnsi" w:hAnsiTheme="majorHAnsi"/>
                <w:bCs/>
                <w:szCs w:val="18"/>
              </w:rPr>
              <w:t xml:space="preserve">libraries </w:t>
            </w:r>
            <w:r w:rsidRPr="003E2864">
              <w:rPr>
                <w:rFonts w:asciiTheme="majorHAnsi" w:hAnsiTheme="majorHAnsi"/>
                <w:bCs/>
                <w:szCs w:val="18"/>
              </w:rPr>
              <w:t>(Scipy, Numpy) and data visualization libraries (Plotly</w:t>
            </w:r>
            <w:r>
              <w:rPr>
                <w:rFonts w:asciiTheme="majorHAnsi" w:hAnsiTheme="majorHAnsi"/>
                <w:bCs/>
                <w:szCs w:val="18"/>
              </w:rPr>
              <w:t>, Cufflinks</w:t>
            </w:r>
            <w:r w:rsidRPr="003E2864">
              <w:rPr>
                <w:rFonts w:asciiTheme="majorHAnsi" w:hAnsiTheme="majorHAnsi"/>
                <w:bCs/>
                <w:szCs w:val="18"/>
              </w:rPr>
              <w:t>).</w:t>
            </w:r>
          </w:p>
          <w:p w14:paraId="10B2E416" w14:textId="430968F3" w:rsidR="00F221F6" w:rsidRDefault="00F221F6" w:rsidP="00E13853">
            <w:pPr>
              <w:pStyle w:val="ListParagraph"/>
              <w:numPr>
                <w:ilvl w:val="0"/>
                <w:numId w:val="3"/>
              </w:numPr>
              <w:rPr>
                <w:rFonts w:asciiTheme="majorHAnsi" w:hAnsiTheme="majorHAnsi"/>
                <w:bCs/>
                <w:szCs w:val="18"/>
              </w:rPr>
            </w:pPr>
            <w:r>
              <w:rPr>
                <w:rFonts w:asciiTheme="majorHAnsi" w:hAnsiTheme="majorHAnsi"/>
                <w:bCs/>
                <w:szCs w:val="18"/>
              </w:rPr>
              <w:t>Analytics served as API using django REST framework</w:t>
            </w:r>
          </w:p>
          <w:p w14:paraId="521A3222" w14:textId="2173525E" w:rsidR="00E13853" w:rsidRDefault="00F221F6" w:rsidP="003E2864">
            <w:pPr>
              <w:pStyle w:val="ListParagraph"/>
              <w:numPr>
                <w:ilvl w:val="0"/>
                <w:numId w:val="3"/>
              </w:numPr>
              <w:rPr>
                <w:rFonts w:asciiTheme="majorHAnsi" w:hAnsiTheme="majorHAnsi"/>
                <w:bCs/>
                <w:szCs w:val="18"/>
              </w:rPr>
            </w:pPr>
            <w:r>
              <w:rPr>
                <w:rFonts w:asciiTheme="majorHAnsi" w:hAnsiTheme="majorHAnsi"/>
                <w:bCs/>
                <w:szCs w:val="18"/>
              </w:rPr>
              <w:t>Created interactive UI to use the analytics</w:t>
            </w:r>
          </w:p>
          <w:p w14:paraId="602BB544" w14:textId="098B783A" w:rsidR="00B97F6F" w:rsidRDefault="00B97F6F" w:rsidP="00B97F6F">
            <w:pPr>
              <w:rPr>
                <w:rFonts w:asciiTheme="majorHAnsi" w:hAnsiTheme="majorHAnsi"/>
                <w:bCs/>
                <w:szCs w:val="18"/>
              </w:rPr>
            </w:pPr>
          </w:p>
          <w:p w14:paraId="468FF401" w14:textId="1B90A747" w:rsidR="00B97F6F" w:rsidRDefault="00B97F6F" w:rsidP="00B97F6F">
            <w:pPr>
              <w:rPr>
                <w:rFonts w:asciiTheme="majorHAnsi" w:hAnsiTheme="majorHAnsi"/>
                <w:bCs/>
                <w:szCs w:val="18"/>
              </w:rPr>
            </w:pPr>
          </w:p>
          <w:p w14:paraId="73B2D337" w14:textId="77777777" w:rsidR="00B97F6F" w:rsidRPr="003F68A0" w:rsidRDefault="00B97F6F" w:rsidP="00B97F6F">
            <w:pPr>
              <w:pStyle w:val="Heading2"/>
              <w:rPr>
                <w:rFonts w:ascii="Times New Roman" w:eastAsia="Times New Roman" w:hAnsi="Times New Roman" w:cs="Times New Roman"/>
                <w:color w:val="548AB7" w:themeColor="accent1" w:themeShade="BF"/>
                <w:sz w:val="24"/>
                <w:szCs w:val="24"/>
              </w:rPr>
            </w:pPr>
            <w:r w:rsidRPr="003F68A0">
              <w:rPr>
                <w:color w:val="548AB7" w:themeColor="accent1" w:themeShade="BF"/>
              </w:rPr>
              <w:t>Portfolio Projects</w:t>
            </w:r>
          </w:p>
          <w:p w14:paraId="2E5DE8EE" w14:textId="77777777" w:rsidR="00B97F6F" w:rsidRPr="00885215" w:rsidRDefault="00B97F6F" w:rsidP="00B97F6F">
            <w:pPr>
              <w:rPr>
                <w:rFonts w:asciiTheme="majorHAnsi" w:hAnsiTheme="majorHAnsi"/>
                <w:bCs/>
                <w:szCs w:val="18"/>
              </w:rPr>
            </w:pPr>
            <w:r>
              <w:rPr>
                <w:rFonts w:asciiTheme="majorHAnsi" w:hAnsiTheme="majorHAnsi"/>
                <w:b/>
                <w:szCs w:val="18"/>
              </w:rPr>
              <w:t>&lt;Hello World/&gt;:</w:t>
            </w:r>
            <w:r w:rsidRPr="00AD3D5C">
              <w:rPr>
                <w:rFonts w:asciiTheme="majorHAnsi" w:hAnsiTheme="majorHAnsi"/>
                <w:bCs/>
                <w:szCs w:val="18"/>
              </w:rPr>
              <w:t xml:space="preserve"> A</w:t>
            </w:r>
            <w:r>
              <w:rPr>
                <w:rFonts w:asciiTheme="majorHAnsi" w:hAnsiTheme="majorHAnsi"/>
                <w:bCs/>
                <w:szCs w:val="18"/>
              </w:rPr>
              <w:t xml:space="preserve"> dummy eLearning website built with django, JavaScript, Bootstrap with various other tools to provide user experience as a student. Hosted with Heroku and AWS S3. </w:t>
            </w:r>
            <w:hyperlink r:id="rId14" w:history="1">
              <w:r w:rsidRPr="00885215">
                <w:rPr>
                  <w:rStyle w:val="Hyperlink"/>
                  <w:rFonts w:asciiTheme="majorHAnsi" w:hAnsiTheme="majorHAnsi"/>
                  <w:bCs/>
                  <w:szCs w:val="18"/>
                </w:rPr>
                <w:t>Website</w:t>
              </w:r>
            </w:hyperlink>
            <w:r>
              <w:rPr>
                <w:rFonts w:asciiTheme="majorHAnsi" w:hAnsiTheme="majorHAnsi"/>
                <w:bCs/>
                <w:szCs w:val="18"/>
              </w:rPr>
              <w:t xml:space="preserve">  </w:t>
            </w:r>
            <w:hyperlink r:id="rId15" w:history="1">
              <w:r w:rsidRPr="00885215">
                <w:rPr>
                  <w:rStyle w:val="Hyperlink"/>
                  <w:rFonts w:asciiTheme="majorHAnsi" w:hAnsiTheme="majorHAnsi"/>
                  <w:bCs/>
                  <w:szCs w:val="18"/>
                </w:rPr>
                <w:t>GitHub</w:t>
              </w:r>
            </w:hyperlink>
          </w:p>
          <w:p w14:paraId="63BDC75A" w14:textId="77777777" w:rsidR="00B97F6F" w:rsidRDefault="00B97F6F" w:rsidP="00B97F6F"/>
          <w:p w14:paraId="0295C02F" w14:textId="77777777" w:rsidR="00B97F6F" w:rsidRPr="006A6476" w:rsidRDefault="00B97F6F" w:rsidP="00B97F6F">
            <w:pPr>
              <w:rPr>
                <w:rFonts w:cs="Arial"/>
                <w:color w:val="2B2B2B"/>
                <w:szCs w:val="18"/>
                <w:shd w:val="clear" w:color="auto" w:fill="FFFFFF"/>
              </w:rPr>
            </w:pPr>
            <w:r>
              <w:rPr>
                <w:rFonts w:asciiTheme="majorHAnsi" w:hAnsiTheme="majorHAnsi"/>
                <w:b/>
                <w:szCs w:val="18"/>
              </w:rPr>
              <w:t>pybot n00b:</w:t>
            </w:r>
            <w:r w:rsidRPr="00AD3D5C">
              <w:rPr>
                <w:rFonts w:asciiTheme="majorHAnsi" w:hAnsiTheme="majorHAnsi"/>
                <w:bCs/>
                <w:szCs w:val="18"/>
              </w:rPr>
              <w:t xml:space="preserve"> </w:t>
            </w:r>
            <w:r w:rsidRPr="00AC753A">
              <w:rPr>
                <w:rFonts w:cs="Arial"/>
                <w:color w:val="2B2B2B"/>
                <w:szCs w:val="18"/>
                <w:shd w:val="clear" w:color="auto" w:fill="FFFFFF"/>
              </w:rPr>
              <w:t xml:space="preserve">Automated test performed on </w:t>
            </w:r>
            <w:r w:rsidRPr="00AC753A">
              <w:rPr>
                <w:rFonts w:asciiTheme="majorHAnsi" w:hAnsiTheme="majorHAnsi"/>
                <w:bCs/>
                <w:szCs w:val="18"/>
              </w:rPr>
              <w:t>&lt;Hello World/&gt;</w:t>
            </w:r>
            <w:r w:rsidRPr="00AC753A">
              <w:rPr>
                <w:rFonts w:cs="Arial"/>
                <w:color w:val="2B2B2B"/>
                <w:szCs w:val="18"/>
                <w:shd w:val="clear" w:color="auto" w:fill="FFFFFF"/>
              </w:rPr>
              <w:t xml:space="preserve"> project. Script written with Python unittest module and Selenium. The test results are formatted and emailed. </w:t>
            </w:r>
            <w:hyperlink r:id="rId16" w:history="1">
              <w:r w:rsidRPr="006A6476">
                <w:rPr>
                  <w:rStyle w:val="Hyperlink"/>
                  <w:rFonts w:cs="Arial"/>
                  <w:szCs w:val="18"/>
                  <w:shd w:val="clear" w:color="auto" w:fill="FFFFFF"/>
                </w:rPr>
                <w:t xml:space="preserve">Watch </w:t>
              </w:r>
              <w:r w:rsidRPr="006A6476">
                <w:rPr>
                  <w:rStyle w:val="Hyperlink"/>
                  <w:rFonts w:asciiTheme="majorHAnsi" w:hAnsiTheme="majorHAnsi"/>
                  <w:bCs/>
                  <w:szCs w:val="18"/>
                </w:rPr>
                <w:t>Demo</w:t>
              </w:r>
            </w:hyperlink>
            <w:r>
              <w:rPr>
                <w:rFonts w:cs="Arial"/>
                <w:color w:val="2B2B2B"/>
                <w:szCs w:val="18"/>
                <w:shd w:val="clear" w:color="auto" w:fill="FFFFFF"/>
              </w:rPr>
              <w:t xml:space="preserve">  </w:t>
            </w:r>
            <w:hyperlink r:id="rId17" w:history="1">
              <w:r w:rsidRPr="006A6476">
                <w:rPr>
                  <w:rStyle w:val="Hyperlink"/>
                  <w:rFonts w:asciiTheme="majorHAnsi" w:hAnsiTheme="majorHAnsi"/>
                  <w:bCs/>
                  <w:szCs w:val="18"/>
                </w:rPr>
                <w:t>GitHub</w:t>
              </w:r>
            </w:hyperlink>
          </w:p>
          <w:p w14:paraId="45FA818C" w14:textId="77777777" w:rsidR="00B97F6F" w:rsidRDefault="00B97F6F" w:rsidP="00B97F6F">
            <w:pPr>
              <w:rPr>
                <w:rFonts w:ascii="Garamond" w:hAnsi="Garamond"/>
                <w:sz w:val="20"/>
                <w:szCs w:val="20"/>
              </w:rPr>
            </w:pPr>
          </w:p>
          <w:p w14:paraId="3648B3BA" w14:textId="77777777" w:rsidR="00B97F6F" w:rsidRDefault="00B97F6F" w:rsidP="00B97F6F">
            <w:pPr>
              <w:rPr>
                <w:rFonts w:asciiTheme="majorHAnsi" w:hAnsiTheme="majorHAnsi"/>
                <w:bCs/>
                <w:szCs w:val="18"/>
              </w:rPr>
            </w:pPr>
            <w:r>
              <w:rPr>
                <w:rFonts w:asciiTheme="majorHAnsi" w:hAnsiTheme="majorHAnsi"/>
                <w:b/>
                <w:szCs w:val="18"/>
              </w:rPr>
              <w:t>Word Count:</w:t>
            </w:r>
            <w:r w:rsidRPr="00AD3D5C">
              <w:rPr>
                <w:rFonts w:asciiTheme="majorHAnsi" w:hAnsiTheme="majorHAnsi"/>
                <w:bCs/>
                <w:szCs w:val="18"/>
              </w:rPr>
              <w:t xml:space="preserve"> </w:t>
            </w:r>
            <w:r w:rsidRPr="007A435F">
              <w:rPr>
                <w:rFonts w:cs="Arial"/>
                <w:color w:val="2B2B2B"/>
                <w:szCs w:val="18"/>
                <w:shd w:val="clear" w:color="auto" w:fill="FFFFFF"/>
              </w:rPr>
              <w:t>Finding most frequent words from a dataset of commercial slogans</w:t>
            </w:r>
            <w:r>
              <w:rPr>
                <w:rFonts w:cs="Arial"/>
                <w:color w:val="2B2B2B"/>
                <w:szCs w:val="18"/>
                <w:shd w:val="clear" w:color="auto" w:fill="FFFFFF"/>
              </w:rPr>
              <w:t xml:space="preserve"> using Python NLTK</w:t>
            </w:r>
            <w:r w:rsidRPr="00AC753A">
              <w:rPr>
                <w:rFonts w:cs="Arial"/>
                <w:color w:val="2B2B2B"/>
                <w:szCs w:val="18"/>
                <w:shd w:val="clear" w:color="auto" w:fill="FFFFFF"/>
              </w:rPr>
              <w:t xml:space="preserve">. </w:t>
            </w:r>
            <w:hyperlink r:id="rId18" w:history="1">
              <w:r w:rsidRPr="007A435F">
                <w:rPr>
                  <w:rStyle w:val="Hyperlink"/>
                  <w:rFonts w:cs="Arial"/>
                  <w:szCs w:val="18"/>
                  <w:shd w:val="clear" w:color="auto" w:fill="FFFFFF"/>
                </w:rPr>
                <w:t>J</w:t>
              </w:r>
              <w:r w:rsidRPr="007A435F">
                <w:rPr>
                  <w:rStyle w:val="Hyperlink"/>
                </w:rPr>
                <w:t>upyter</w:t>
              </w:r>
              <w:r w:rsidRPr="007A435F">
                <w:rPr>
                  <w:rStyle w:val="Hyperlink"/>
                  <w:rFonts w:cs="Arial"/>
                  <w:szCs w:val="18"/>
                  <w:shd w:val="clear" w:color="auto" w:fill="FFFFFF"/>
                </w:rPr>
                <w:t xml:space="preserve"> Notebook </w:t>
              </w:r>
            </w:hyperlink>
            <w:r>
              <w:rPr>
                <w:rFonts w:cs="Arial"/>
                <w:color w:val="2B2B2B"/>
                <w:szCs w:val="18"/>
                <w:shd w:val="clear" w:color="auto" w:fill="FFFFFF"/>
              </w:rPr>
              <w:t xml:space="preserve"> </w:t>
            </w:r>
          </w:p>
          <w:p w14:paraId="1E23A536" w14:textId="77777777" w:rsidR="00B97F6F" w:rsidRDefault="00B97F6F" w:rsidP="00B97F6F">
            <w:pPr>
              <w:rPr>
                <w:rFonts w:asciiTheme="majorHAnsi" w:hAnsiTheme="majorHAnsi"/>
                <w:bCs/>
                <w:szCs w:val="18"/>
              </w:rPr>
            </w:pPr>
          </w:p>
          <w:p w14:paraId="5885DCC3" w14:textId="77777777" w:rsidR="00B97F6F" w:rsidRDefault="00B97F6F" w:rsidP="00B97F6F">
            <w:pPr>
              <w:rPr>
                <w:rFonts w:cs="Arial"/>
                <w:color w:val="2B2B2B"/>
                <w:szCs w:val="18"/>
                <w:shd w:val="clear" w:color="auto" w:fill="FFFFFF"/>
              </w:rPr>
            </w:pPr>
            <w:r>
              <w:rPr>
                <w:rFonts w:asciiTheme="majorHAnsi" w:hAnsiTheme="majorHAnsi"/>
                <w:b/>
                <w:szCs w:val="18"/>
              </w:rPr>
              <w:t>COVID-19 Analysis:</w:t>
            </w:r>
            <w:r w:rsidRPr="00AD3D5C">
              <w:rPr>
                <w:rFonts w:asciiTheme="majorHAnsi" w:hAnsiTheme="majorHAnsi"/>
                <w:bCs/>
                <w:szCs w:val="18"/>
              </w:rPr>
              <w:t xml:space="preserve"> </w:t>
            </w:r>
            <w:r>
              <w:rPr>
                <w:rFonts w:cs="Arial"/>
                <w:color w:val="2B2B2B"/>
                <w:szCs w:val="18"/>
                <w:shd w:val="clear" w:color="auto" w:fill="FFFFFF"/>
              </w:rPr>
              <w:t>Data visualization and forecast on S. Korea COVID-19 dataset</w:t>
            </w:r>
            <w:r w:rsidRPr="00AC753A">
              <w:rPr>
                <w:rFonts w:cs="Arial"/>
                <w:color w:val="2B2B2B"/>
                <w:szCs w:val="18"/>
                <w:shd w:val="clear" w:color="auto" w:fill="FFFFFF"/>
              </w:rPr>
              <w:t xml:space="preserve">. </w:t>
            </w:r>
            <w:hyperlink r:id="rId19" w:history="1">
              <w:r w:rsidRPr="007A435F">
                <w:rPr>
                  <w:rStyle w:val="Hyperlink"/>
                  <w:rFonts w:cs="Arial"/>
                  <w:szCs w:val="18"/>
                  <w:shd w:val="clear" w:color="auto" w:fill="FFFFFF"/>
                </w:rPr>
                <w:t>J</w:t>
              </w:r>
              <w:r w:rsidRPr="007A435F">
                <w:rPr>
                  <w:rStyle w:val="Hyperlink"/>
                </w:rPr>
                <w:t>upyter</w:t>
              </w:r>
              <w:r w:rsidRPr="007A435F">
                <w:rPr>
                  <w:rStyle w:val="Hyperlink"/>
                  <w:rFonts w:cs="Arial"/>
                  <w:szCs w:val="18"/>
                  <w:shd w:val="clear" w:color="auto" w:fill="FFFFFF"/>
                </w:rPr>
                <w:t xml:space="preserve"> Notebook </w:t>
              </w:r>
            </w:hyperlink>
            <w:r>
              <w:rPr>
                <w:rFonts w:cs="Arial"/>
                <w:color w:val="2B2B2B"/>
                <w:szCs w:val="18"/>
                <w:shd w:val="clear" w:color="auto" w:fill="FFFFFF"/>
              </w:rPr>
              <w:t xml:space="preserve"> </w:t>
            </w:r>
          </w:p>
          <w:p w14:paraId="2272FE02" w14:textId="77777777" w:rsidR="00B97F6F" w:rsidRDefault="00B97F6F" w:rsidP="00B97F6F">
            <w:pPr>
              <w:rPr>
                <w:rFonts w:asciiTheme="majorHAnsi" w:hAnsiTheme="majorHAnsi"/>
                <w:bCs/>
                <w:szCs w:val="18"/>
              </w:rPr>
            </w:pPr>
          </w:p>
          <w:p w14:paraId="30874C0C" w14:textId="77777777" w:rsidR="00B97F6F" w:rsidRDefault="00B97F6F" w:rsidP="00B97F6F">
            <w:pPr>
              <w:rPr>
                <w:rFonts w:asciiTheme="majorHAnsi" w:hAnsiTheme="majorHAnsi"/>
                <w:bCs/>
                <w:szCs w:val="18"/>
              </w:rPr>
            </w:pPr>
            <w:r>
              <w:rPr>
                <w:rFonts w:asciiTheme="majorHAnsi" w:hAnsiTheme="majorHAnsi"/>
                <w:b/>
                <w:szCs w:val="18"/>
              </w:rPr>
              <w:t>Automobiles Data:</w:t>
            </w:r>
            <w:r w:rsidRPr="00AD3D5C">
              <w:rPr>
                <w:rFonts w:asciiTheme="majorHAnsi" w:hAnsiTheme="majorHAnsi"/>
                <w:bCs/>
                <w:szCs w:val="18"/>
              </w:rPr>
              <w:t xml:space="preserve"> </w:t>
            </w:r>
            <w:r>
              <w:rPr>
                <w:rFonts w:cs="Arial"/>
                <w:color w:val="2B2B2B"/>
                <w:szCs w:val="18"/>
                <w:shd w:val="clear" w:color="auto" w:fill="FFFFFF"/>
              </w:rPr>
              <w:t>Data imputation, cross-validation and determination of suitable ML algorithm</w:t>
            </w:r>
            <w:r w:rsidRPr="00AC753A">
              <w:rPr>
                <w:rFonts w:cs="Arial"/>
                <w:color w:val="2B2B2B"/>
                <w:szCs w:val="18"/>
                <w:shd w:val="clear" w:color="auto" w:fill="FFFFFF"/>
              </w:rPr>
              <w:t xml:space="preserve">. </w:t>
            </w:r>
            <w:hyperlink r:id="rId20" w:history="1">
              <w:r w:rsidRPr="007A435F">
                <w:rPr>
                  <w:rStyle w:val="Hyperlink"/>
                  <w:rFonts w:cs="Arial"/>
                  <w:szCs w:val="18"/>
                  <w:shd w:val="clear" w:color="auto" w:fill="FFFFFF"/>
                </w:rPr>
                <w:t>J</w:t>
              </w:r>
              <w:r w:rsidRPr="007A435F">
                <w:rPr>
                  <w:rStyle w:val="Hyperlink"/>
                </w:rPr>
                <w:t>upyter</w:t>
              </w:r>
              <w:r w:rsidRPr="007A435F">
                <w:rPr>
                  <w:rStyle w:val="Hyperlink"/>
                  <w:rFonts w:cs="Arial"/>
                  <w:szCs w:val="18"/>
                  <w:shd w:val="clear" w:color="auto" w:fill="FFFFFF"/>
                </w:rPr>
                <w:t xml:space="preserve"> Notebook </w:t>
              </w:r>
            </w:hyperlink>
            <w:r>
              <w:rPr>
                <w:rFonts w:cs="Arial"/>
                <w:color w:val="2B2B2B"/>
                <w:szCs w:val="18"/>
                <w:shd w:val="clear" w:color="auto" w:fill="FFFFFF"/>
              </w:rPr>
              <w:t xml:space="preserve"> </w:t>
            </w:r>
          </w:p>
          <w:p w14:paraId="176E0B43" w14:textId="77777777" w:rsidR="00B97F6F" w:rsidRPr="00B97F6F" w:rsidRDefault="00B97F6F" w:rsidP="00B97F6F">
            <w:pPr>
              <w:rPr>
                <w:rFonts w:asciiTheme="majorHAnsi" w:hAnsiTheme="majorHAnsi"/>
                <w:bCs/>
                <w:szCs w:val="18"/>
              </w:rPr>
            </w:pPr>
          </w:p>
          <w:p w14:paraId="09D048DD" w14:textId="454B267C" w:rsidR="004D3011" w:rsidRDefault="004D3011" w:rsidP="003E2864"/>
          <w:p w14:paraId="60418999" w14:textId="6022163F" w:rsidR="003F68A0" w:rsidRPr="006A6476" w:rsidRDefault="003F68A0" w:rsidP="00C371B9">
            <w:pPr>
              <w:pStyle w:val="ListParagraph"/>
              <w:rPr>
                <w:rFonts w:asciiTheme="majorHAnsi" w:hAnsiTheme="majorHAnsi"/>
                <w:szCs w:val="18"/>
              </w:rPr>
            </w:pPr>
          </w:p>
        </w:tc>
      </w:tr>
    </w:tbl>
    <w:p w14:paraId="743431E9" w14:textId="6810C82D" w:rsidR="0043117B" w:rsidRDefault="00FA3C8E" w:rsidP="000C45FF">
      <w:pPr>
        <w:tabs>
          <w:tab w:val="left" w:pos="990"/>
        </w:tabs>
      </w:pPr>
    </w:p>
    <w:p w14:paraId="66DC52FE" w14:textId="2D68C2A6" w:rsidR="00D66813" w:rsidRDefault="00D66813" w:rsidP="000C45FF">
      <w:pPr>
        <w:tabs>
          <w:tab w:val="left" w:pos="990"/>
        </w:tabs>
      </w:pPr>
    </w:p>
    <w:p w14:paraId="56FBDD1D" w14:textId="175E7A07" w:rsidR="00D66813" w:rsidRDefault="00D66813" w:rsidP="000C45FF">
      <w:pPr>
        <w:tabs>
          <w:tab w:val="left" w:pos="990"/>
        </w:tabs>
      </w:pPr>
    </w:p>
    <w:p w14:paraId="286DE087" w14:textId="77777777" w:rsidR="00D66813" w:rsidRDefault="00D66813" w:rsidP="000C45FF">
      <w:pPr>
        <w:tabs>
          <w:tab w:val="left" w:pos="990"/>
        </w:tabs>
      </w:pPr>
    </w:p>
    <w:sectPr w:rsidR="00D66813" w:rsidSect="00F1193D">
      <w:headerReference w:type="default" r:id="rId21"/>
      <w:pgSz w:w="12240" w:h="15840"/>
      <w:pgMar w:top="27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9C6E5" w14:textId="77777777" w:rsidR="00FA3C8E" w:rsidRDefault="00FA3C8E" w:rsidP="000C45FF">
      <w:r>
        <w:separator/>
      </w:r>
    </w:p>
  </w:endnote>
  <w:endnote w:type="continuationSeparator" w:id="0">
    <w:p w14:paraId="38232A30" w14:textId="77777777" w:rsidR="00FA3C8E" w:rsidRDefault="00FA3C8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3CBC7" w14:textId="77777777" w:rsidR="00FA3C8E" w:rsidRDefault="00FA3C8E" w:rsidP="000C45FF">
      <w:r>
        <w:separator/>
      </w:r>
    </w:p>
  </w:footnote>
  <w:footnote w:type="continuationSeparator" w:id="0">
    <w:p w14:paraId="7B1470E9" w14:textId="77777777" w:rsidR="00FA3C8E" w:rsidRDefault="00FA3C8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76895" w14:textId="77777777" w:rsidR="000C45FF" w:rsidRDefault="000C45FF">
    <w:pPr>
      <w:pStyle w:val="Header"/>
    </w:pPr>
    <w:r>
      <w:rPr>
        <w:noProof/>
      </w:rPr>
      <w:drawing>
        <wp:anchor distT="0" distB="0" distL="114300" distR="114300" simplePos="0" relativeHeight="251658240" behindDoc="1" locked="0" layoutInCell="1" allowOverlap="1" wp14:anchorId="140977D0" wp14:editId="12C3B2EE">
          <wp:simplePos x="0" y="0"/>
          <wp:positionH relativeFrom="page">
            <wp:align>center</wp:align>
          </wp:positionH>
          <wp:positionV relativeFrom="page">
            <wp:align>center</wp:align>
          </wp:positionV>
          <wp:extent cx="7260336" cy="9628632"/>
          <wp:effectExtent l="0" t="0" r="0" b="0"/>
          <wp:wrapNone/>
          <wp:docPr id="21" name="Graphic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5A3F"/>
    <w:multiLevelType w:val="hybridMultilevel"/>
    <w:tmpl w:val="C9266262"/>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40" w:hanging="360"/>
      </w:pPr>
      <w:rPr>
        <w:rFonts w:ascii="Courier New" w:hAnsi="Courier New" w:cs="Courier New" w:hint="default"/>
      </w:rPr>
    </w:lvl>
    <w:lvl w:ilvl="2" w:tplc="04090005" w:tentative="1">
      <w:start w:val="1"/>
      <w:numFmt w:val="bullet"/>
      <w:lvlText w:val=""/>
      <w:lvlJc w:val="left"/>
      <w:pPr>
        <w:ind w:left="860" w:hanging="360"/>
      </w:pPr>
      <w:rPr>
        <w:rFonts w:ascii="Wingdings" w:hAnsi="Wingdings" w:hint="default"/>
      </w:rPr>
    </w:lvl>
    <w:lvl w:ilvl="3" w:tplc="04090001" w:tentative="1">
      <w:start w:val="1"/>
      <w:numFmt w:val="bullet"/>
      <w:lvlText w:val=""/>
      <w:lvlJc w:val="left"/>
      <w:pPr>
        <w:ind w:left="1580" w:hanging="360"/>
      </w:pPr>
      <w:rPr>
        <w:rFonts w:ascii="Symbol" w:hAnsi="Symbol" w:hint="default"/>
      </w:rPr>
    </w:lvl>
    <w:lvl w:ilvl="4" w:tplc="04090003" w:tentative="1">
      <w:start w:val="1"/>
      <w:numFmt w:val="bullet"/>
      <w:lvlText w:val="o"/>
      <w:lvlJc w:val="left"/>
      <w:pPr>
        <w:ind w:left="2300" w:hanging="360"/>
      </w:pPr>
      <w:rPr>
        <w:rFonts w:ascii="Courier New" w:hAnsi="Courier New" w:cs="Courier New" w:hint="default"/>
      </w:rPr>
    </w:lvl>
    <w:lvl w:ilvl="5" w:tplc="04090005" w:tentative="1">
      <w:start w:val="1"/>
      <w:numFmt w:val="bullet"/>
      <w:lvlText w:val=""/>
      <w:lvlJc w:val="left"/>
      <w:pPr>
        <w:ind w:left="3020" w:hanging="360"/>
      </w:pPr>
      <w:rPr>
        <w:rFonts w:ascii="Wingdings" w:hAnsi="Wingdings" w:hint="default"/>
      </w:rPr>
    </w:lvl>
    <w:lvl w:ilvl="6" w:tplc="04090001" w:tentative="1">
      <w:start w:val="1"/>
      <w:numFmt w:val="bullet"/>
      <w:lvlText w:val=""/>
      <w:lvlJc w:val="left"/>
      <w:pPr>
        <w:ind w:left="3740" w:hanging="360"/>
      </w:pPr>
      <w:rPr>
        <w:rFonts w:ascii="Symbol" w:hAnsi="Symbol" w:hint="default"/>
      </w:rPr>
    </w:lvl>
    <w:lvl w:ilvl="7" w:tplc="04090003" w:tentative="1">
      <w:start w:val="1"/>
      <w:numFmt w:val="bullet"/>
      <w:lvlText w:val="o"/>
      <w:lvlJc w:val="left"/>
      <w:pPr>
        <w:ind w:left="4460" w:hanging="360"/>
      </w:pPr>
      <w:rPr>
        <w:rFonts w:ascii="Courier New" w:hAnsi="Courier New" w:cs="Courier New" w:hint="default"/>
      </w:rPr>
    </w:lvl>
    <w:lvl w:ilvl="8" w:tplc="04090005" w:tentative="1">
      <w:start w:val="1"/>
      <w:numFmt w:val="bullet"/>
      <w:lvlText w:val=""/>
      <w:lvlJc w:val="left"/>
      <w:pPr>
        <w:ind w:left="5180" w:hanging="360"/>
      </w:pPr>
      <w:rPr>
        <w:rFonts w:ascii="Wingdings" w:hAnsi="Wingdings" w:hint="default"/>
      </w:rPr>
    </w:lvl>
  </w:abstractNum>
  <w:abstractNum w:abstractNumId="1" w15:restartNumberingAfterBreak="0">
    <w:nsid w:val="20B57B84"/>
    <w:multiLevelType w:val="hybridMultilevel"/>
    <w:tmpl w:val="8D789B1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21031F63"/>
    <w:multiLevelType w:val="hybridMultilevel"/>
    <w:tmpl w:val="AAC4AFBE"/>
    <w:lvl w:ilvl="0" w:tplc="04090001">
      <w:start w:val="1"/>
      <w:numFmt w:val="bullet"/>
      <w:lvlText w:val=""/>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3" w15:restartNumberingAfterBreak="0">
    <w:nsid w:val="29AF46F3"/>
    <w:multiLevelType w:val="hybridMultilevel"/>
    <w:tmpl w:val="2EA6D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5053C8E"/>
    <w:multiLevelType w:val="hybridMultilevel"/>
    <w:tmpl w:val="C2F8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B4932"/>
    <w:multiLevelType w:val="hybridMultilevel"/>
    <w:tmpl w:val="B3A6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959AA"/>
    <w:multiLevelType w:val="hybridMultilevel"/>
    <w:tmpl w:val="35DEF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AA5D49"/>
    <w:multiLevelType w:val="hybridMultilevel"/>
    <w:tmpl w:val="F49A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F03BA6"/>
    <w:multiLevelType w:val="hybridMultilevel"/>
    <w:tmpl w:val="9C56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65E02"/>
    <w:multiLevelType w:val="hybridMultilevel"/>
    <w:tmpl w:val="5846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D0309D"/>
    <w:multiLevelType w:val="hybridMultilevel"/>
    <w:tmpl w:val="523A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9"/>
  </w:num>
  <w:num w:numId="5">
    <w:abstractNumId w:val="10"/>
  </w:num>
  <w:num w:numId="6">
    <w:abstractNumId w:val="8"/>
  </w:num>
  <w:num w:numId="7">
    <w:abstractNumId w:val="1"/>
  </w:num>
  <w:num w:numId="8">
    <w:abstractNumId w:val="6"/>
  </w:num>
  <w:num w:numId="9">
    <w:abstractNumId w:val="4"/>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6E"/>
    <w:rsid w:val="00005C83"/>
    <w:rsid w:val="00031C4E"/>
    <w:rsid w:val="00036450"/>
    <w:rsid w:val="00080A33"/>
    <w:rsid w:val="00081B87"/>
    <w:rsid w:val="00094499"/>
    <w:rsid w:val="000C45FF"/>
    <w:rsid w:val="000E3FD1"/>
    <w:rsid w:val="001012A8"/>
    <w:rsid w:val="001076C1"/>
    <w:rsid w:val="00112054"/>
    <w:rsid w:val="001525E1"/>
    <w:rsid w:val="00171371"/>
    <w:rsid w:val="00180329"/>
    <w:rsid w:val="0019001F"/>
    <w:rsid w:val="001A74A5"/>
    <w:rsid w:val="001B2ABD"/>
    <w:rsid w:val="001E0391"/>
    <w:rsid w:val="001E1759"/>
    <w:rsid w:val="001F1ECC"/>
    <w:rsid w:val="00217EAF"/>
    <w:rsid w:val="00221516"/>
    <w:rsid w:val="002400EB"/>
    <w:rsid w:val="00256CF7"/>
    <w:rsid w:val="00262442"/>
    <w:rsid w:val="00276A6F"/>
    <w:rsid w:val="00281FD5"/>
    <w:rsid w:val="002C5FB1"/>
    <w:rsid w:val="003046C8"/>
    <w:rsid w:val="0030481B"/>
    <w:rsid w:val="003156FC"/>
    <w:rsid w:val="003254B5"/>
    <w:rsid w:val="0037121F"/>
    <w:rsid w:val="00377BB8"/>
    <w:rsid w:val="003A6B7D"/>
    <w:rsid w:val="003B06CA"/>
    <w:rsid w:val="003B1710"/>
    <w:rsid w:val="003B593F"/>
    <w:rsid w:val="003E2864"/>
    <w:rsid w:val="003F68A0"/>
    <w:rsid w:val="003F6EDC"/>
    <w:rsid w:val="004071FC"/>
    <w:rsid w:val="00436C0F"/>
    <w:rsid w:val="00445947"/>
    <w:rsid w:val="004813B3"/>
    <w:rsid w:val="004848C9"/>
    <w:rsid w:val="004867D9"/>
    <w:rsid w:val="00496591"/>
    <w:rsid w:val="004C6035"/>
    <w:rsid w:val="004C63E4"/>
    <w:rsid w:val="004D3011"/>
    <w:rsid w:val="005262AC"/>
    <w:rsid w:val="0055249C"/>
    <w:rsid w:val="0057262E"/>
    <w:rsid w:val="00582212"/>
    <w:rsid w:val="00583357"/>
    <w:rsid w:val="005E39D5"/>
    <w:rsid w:val="005F485E"/>
    <w:rsid w:val="00600670"/>
    <w:rsid w:val="006143A8"/>
    <w:rsid w:val="0062123A"/>
    <w:rsid w:val="00646E75"/>
    <w:rsid w:val="00651790"/>
    <w:rsid w:val="006771D0"/>
    <w:rsid w:val="006966E1"/>
    <w:rsid w:val="006A6476"/>
    <w:rsid w:val="0070553F"/>
    <w:rsid w:val="00715FCB"/>
    <w:rsid w:val="00743101"/>
    <w:rsid w:val="00756523"/>
    <w:rsid w:val="007775E1"/>
    <w:rsid w:val="007867A0"/>
    <w:rsid w:val="007927F5"/>
    <w:rsid w:val="007970CE"/>
    <w:rsid w:val="007A435F"/>
    <w:rsid w:val="00802CA0"/>
    <w:rsid w:val="0080421E"/>
    <w:rsid w:val="00824784"/>
    <w:rsid w:val="008636EE"/>
    <w:rsid w:val="00870B0A"/>
    <w:rsid w:val="00883C94"/>
    <w:rsid w:val="00885215"/>
    <w:rsid w:val="008B0244"/>
    <w:rsid w:val="008D79D0"/>
    <w:rsid w:val="009260CD"/>
    <w:rsid w:val="00937483"/>
    <w:rsid w:val="00952C25"/>
    <w:rsid w:val="00965A43"/>
    <w:rsid w:val="00970D22"/>
    <w:rsid w:val="009E1949"/>
    <w:rsid w:val="00A2118D"/>
    <w:rsid w:val="00A264AF"/>
    <w:rsid w:val="00A61A2D"/>
    <w:rsid w:val="00AC753A"/>
    <w:rsid w:val="00AD3D5C"/>
    <w:rsid w:val="00AD76E2"/>
    <w:rsid w:val="00B20152"/>
    <w:rsid w:val="00B359E4"/>
    <w:rsid w:val="00B419B7"/>
    <w:rsid w:val="00B57D98"/>
    <w:rsid w:val="00B70850"/>
    <w:rsid w:val="00B979BB"/>
    <w:rsid w:val="00B97F6F"/>
    <w:rsid w:val="00BD0E38"/>
    <w:rsid w:val="00C066B6"/>
    <w:rsid w:val="00C371B9"/>
    <w:rsid w:val="00C37BA1"/>
    <w:rsid w:val="00C4674C"/>
    <w:rsid w:val="00C506CF"/>
    <w:rsid w:val="00C72BED"/>
    <w:rsid w:val="00C9578B"/>
    <w:rsid w:val="00CB0055"/>
    <w:rsid w:val="00CD149D"/>
    <w:rsid w:val="00D2522B"/>
    <w:rsid w:val="00D422DE"/>
    <w:rsid w:val="00D5459D"/>
    <w:rsid w:val="00D5488D"/>
    <w:rsid w:val="00D625EE"/>
    <w:rsid w:val="00D63F67"/>
    <w:rsid w:val="00D66813"/>
    <w:rsid w:val="00D90DD9"/>
    <w:rsid w:val="00DA1F4D"/>
    <w:rsid w:val="00DB5FB3"/>
    <w:rsid w:val="00DD172A"/>
    <w:rsid w:val="00DF276E"/>
    <w:rsid w:val="00E11FD9"/>
    <w:rsid w:val="00E13853"/>
    <w:rsid w:val="00E14E92"/>
    <w:rsid w:val="00E25A26"/>
    <w:rsid w:val="00E30C6A"/>
    <w:rsid w:val="00E312AC"/>
    <w:rsid w:val="00E4381A"/>
    <w:rsid w:val="00E55D74"/>
    <w:rsid w:val="00E72AEE"/>
    <w:rsid w:val="00EA7096"/>
    <w:rsid w:val="00F001BD"/>
    <w:rsid w:val="00F1193D"/>
    <w:rsid w:val="00F221F6"/>
    <w:rsid w:val="00F41146"/>
    <w:rsid w:val="00F60274"/>
    <w:rsid w:val="00F67CEB"/>
    <w:rsid w:val="00F754F7"/>
    <w:rsid w:val="00F77FB9"/>
    <w:rsid w:val="00F8630B"/>
    <w:rsid w:val="00FA3C8E"/>
    <w:rsid w:val="00FB068F"/>
    <w:rsid w:val="00FF5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04DD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582212"/>
    <w:pPr>
      <w:ind w:left="720"/>
      <w:contextualSpacing/>
    </w:pPr>
  </w:style>
  <w:style w:type="character" w:styleId="FollowedHyperlink">
    <w:name w:val="FollowedHyperlink"/>
    <w:basedOn w:val="DefaultParagraphFont"/>
    <w:uiPriority w:val="99"/>
    <w:semiHidden/>
    <w:unhideWhenUsed/>
    <w:rsid w:val="00031C4E"/>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42874">
      <w:bodyDiv w:val="1"/>
      <w:marLeft w:val="0"/>
      <w:marRight w:val="0"/>
      <w:marTop w:val="0"/>
      <w:marBottom w:val="0"/>
      <w:divBdr>
        <w:top w:val="none" w:sz="0" w:space="0" w:color="auto"/>
        <w:left w:val="none" w:sz="0" w:space="0" w:color="auto"/>
        <w:bottom w:val="none" w:sz="0" w:space="0" w:color="auto"/>
        <w:right w:val="none" w:sz="0" w:space="0" w:color="auto"/>
      </w:divBdr>
    </w:div>
    <w:div w:id="118301532">
      <w:bodyDiv w:val="1"/>
      <w:marLeft w:val="0"/>
      <w:marRight w:val="0"/>
      <w:marTop w:val="0"/>
      <w:marBottom w:val="0"/>
      <w:divBdr>
        <w:top w:val="none" w:sz="0" w:space="0" w:color="auto"/>
        <w:left w:val="none" w:sz="0" w:space="0" w:color="auto"/>
        <w:bottom w:val="none" w:sz="0" w:space="0" w:color="auto"/>
        <w:right w:val="none" w:sz="0" w:space="0" w:color="auto"/>
      </w:divBdr>
    </w:div>
    <w:div w:id="703099662">
      <w:bodyDiv w:val="1"/>
      <w:marLeft w:val="0"/>
      <w:marRight w:val="0"/>
      <w:marTop w:val="0"/>
      <w:marBottom w:val="0"/>
      <w:divBdr>
        <w:top w:val="none" w:sz="0" w:space="0" w:color="auto"/>
        <w:left w:val="none" w:sz="0" w:space="0" w:color="auto"/>
        <w:bottom w:val="none" w:sz="0" w:space="0" w:color="auto"/>
        <w:right w:val="none" w:sz="0" w:space="0" w:color="auto"/>
      </w:divBdr>
    </w:div>
    <w:div w:id="979922539">
      <w:bodyDiv w:val="1"/>
      <w:marLeft w:val="0"/>
      <w:marRight w:val="0"/>
      <w:marTop w:val="0"/>
      <w:marBottom w:val="0"/>
      <w:divBdr>
        <w:top w:val="none" w:sz="0" w:space="0" w:color="auto"/>
        <w:left w:val="none" w:sz="0" w:space="0" w:color="auto"/>
        <w:bottom w:val="none" w:sz="0" w:space="0" w:color="auto"/>
        <w:right w:val="none" w:sz="0" w:space="0" w:color="auto"/>
      </w:divBdr>
    </w:div>
    <w:div w:id="1570768291">
      <w:bodyDiv w:val="1"/>
      <w:marLeft w:val="0"/>
      <w:marRight w:val="0"/>
      <w:marTop w:val="0"/>
      <w:marBottom w:val="0"/>
      <w:divBdr>
        <w:top w:val="none" w:sz="0" w:space="0" w:color="auto"/>
        <w:left w:val="none" w:sz="0" w:space="0" w:color="auto"/>
        <w:bottom w:val="none" w:sz="0" w:space="0" w:color="auto"/>
        <w:right w:val="none" w:sz="0" w:space="0" w:color="auto"/>
      </w:divBdr>
    </w:div>
    <w:div w:id="199887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hafinmohammed@gmail.com" TargetMode="External"/><Relationship Id="rId18" Type="http://schemas.openxmlformats.org/officeDocument/2006/relationships/hyperlink" Target="https://shafin071.github.io/nltk-ex-1/"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www.linkedin.com/in/shafin-mohammed-50615447/" TargetMode="External"/><Relationship Id="rId17" Type="http://schemas.openxmlformats.org/officeDocument/2006/relationships/hyperlink" Target="https://github.com/shafin071/pybot.n00b" TargetMode="External"/><Relationship Id="rId2" Type="http://schemas.openxmlformats.org/officeDocument/2006/relationships/customXml" Target="../customXml/item2.xml"/><Relationship Id="rId16" Type="http://schemas.openxmlformats.org/officeDocument/2006/relationships/hyperlink" Target="https://youtu.be/aqrQ4hAe17Q" TargetMode="External"/><Relationship Id="rId20" Type="http://schemas.openxmlformats.org/officeDocument/2006/relationships/hyperlink" Target="https://shafin071.github.io/automobiles_imputation_classific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shafin071/hello-world"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shafin071.github.io/covid19-analysi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hafin-elearning.herokuapp.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fi\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0A0C26434BC44E785E0CB76AB2097EE"/>
        <w:category>
          <w:name w:val="General"/>
          <w:gallery w:val="placeholder"/>
        </w:category>
        <w:types>
          <w:type w:val="bbPlcHdr"/>
        </w:types>
        <w:behaviors>
          <w:behavior w:val="content"/>
        </w:behaviors>
        <w:guid w:val="{5B854F3A-75D7-4B04-9588-A51161D5F30E}"/>
      </w:docPartPr>
      <w:docPartBody>
        <w:p w:rsidR="00C55B14" w:rsidRDefault="00634892">
          <w:pPr>
            <w:pStyle w:val="A0A0C26434BC44E785E0CB76AB2097EE"/>
          </w:pPr>
          <w:r w:rsidRPr="00D5459D">
            <w:t>Profile</w:t>
          </w:r>
        </w:p>
      </w:docPartBody>
    </w:docPart>
    <w:docPart>
      <w:docPartPr>
        <w:name w:val="7C9ED73ACE0C46B1A13804D68CC9D88D"/>
        <w:category>
          <w:name w:val="General"/>
          <w:gallery w:val="placeholder"/>
        </w:category>
        <w:types>
          <w:type w:val="bbPlcHdr"/>
        </w:types>
        <w:behaviors>
          <w:behavior w:val="content"/>
        </w:behaviors>
        <w:guid w:val="{50EF28DA-C4CB-49A5-B677-15639AB40495}"/>
      </w:docPartPr>
      <w:docPartBody>
        <w:p w:rsidR="00C55B14" w:rsidRDefault="00634892">
          <w:pPr>
            <w:pStyle w:val="7C9ED73ACE0C46B1A13804D68CC9D88D"/>
          </w:pPr>
          <w:r w:rsidRPr="00CB0055">
            <w:t>Contact</w:t>
          </w:r>
        </w:p>
      </w:docPartBody>
    </w:docPart>
    <w:docPart>
      <w:docPartPr>
        <w:name w:val="CF41B73B621A4993BA50C3A57FDED095"/>
        <w:category>
          <w:name w:val="General"/>
          <w:gallery w:val="placeholder"/>
        </w:category>
        <w:types>
          <w:type w:val="bbPlcHdr"/>
        </w:types>
        <w:behaviors>
          <w:behavior w:val="content"/>
        </w:behaviors>
        <w:guid w:val="{B4632FD0-024A-40E4-BDFD-8D0769751E78}"/>
      </w:docPartPr>
      <w:docPartBody>
        <w:p w:rsidR="00C55B14" w:rsidRDefault="00634892">
          <w:pPr>
            <w:pStyle w:val="CF41B73B621A4993BA50C3A57FDED095"/>
          </w:pPr>
          <w:r w:rsidRPr="004D3011">
            <w:t>PHONE:</w:t>
          </w:r>
        </w:p>
      </w:docPartBody>
    </w:docPart>
    <w:docPart>
      <w:docPartPr>
        <w:name w:val="54E17F50FA514A3A8B4F135CC21508FB"/>
        <w:category>
          <w:name w:val="General"/>
          <w:gallery w:val="placeholder"/>
        </w:category>
        <w:types>
          <w:type w:val="bbPlcHdr"/>
        </w:types>
        <w:behaviors>
          <w:behavior w:val="content"/>
        </w:behaviors>
        <w:guid w:val="{692BE23C-90C2-4666-9D00-472F6DB75C4B}"/>
      </w:docPartPr>
      <w:docPartBody>
        <w:p w:rsidR="00C55B14" w:rsidRDefault="00634892">
          <w:pPr>
            <w:pStyle w:val="54E17F50FA514A3A8B4F135CC21508FB"/>
          </w:pPr>
          <w:r w:rsidRPr="004D3011">
            <w:t>EMAIL:</w:t>
          </w:r>
        </w:p>
      </w:docPartBody>
    </w:docPart>
    <w:docPart>
      <w:docPartPr>
        <w:name w:val="BE4B56C6D4FC4D679E611B576A7EB8A5"/>
        <w:category>
          <w:name w:val="General"/>
          <w:gallery w:val="placeholder"/>
        </w:category>
        <w:types>
          <w:type w:val="bbPlcHdr"/>
        </w:types>
        <w:behaviors>
          <w:behavior w:val="content"/>
        </w:behaviors>
        <w:guid w:val="{424DB925-1650-4BA1-9777-5F22E8A8DD35}"/>
      </w:docPartPr>
      <w:docPartBody>
        <w:p w:rsidR="00C55B14" w:rsidRDefault="00634892">
          <w:pPr>
            <w:pStyle w:val="BE4B56C6D4FC4D679E611B576A7EB8A5"/>
          </w:pPr>
          <w:r w:rsidRPr="00036450">
            <w:t>EDUCATION</w:t>
          </w:r>
        </w:p>
      </w:docPartBody>
    </w:docPart>
    <w:docPart>
      <w:docPartPr>
        <w:name w:val="A6D310C03803498A9EEC09F81A32CFC4"/>
        <w:category>
          <w:name w:val="General"/>
          <w:gallery w:val="placeholder"/>
        </w:category>
        <w:types>
          <w:type w:val="bbPlcHdr"/>
        </w:types>
        <w:behaviors>
          <w:behavior w:val="content"/>
        </w:behaviors>
        <w:guid w:val="{407481FD-CD28-4064-AD2A-FA50CDEDCA8C}"/>
      </w:docPartPr>
      <w:docPartBody>
        <w:p w:rsidR="00C55B14" w:rsidRDefault="00634892">
          <w:pPr>
            <w:pStyle w:val="A6D310C03803498A9EEC09F81A32CFC4"/>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92"/>
    <w:rsid w:val="000839C7"/>
    <w:rsid w:val="00154BCF"/>
    <w:rsid w:val="00490431"/>
    <w:rsid w:val="004B5B6C"/>
    <w:rsid w:val="004E3F64"/>
    <w:rsid w:val="00525E7B"/>
    <w:rsid w:val="00535E6A"/>
    <w:rsid w:val="005606A0"/>
    <w:rsid w:val="005B4EF6"/>
    <w:rsid w:val="00634892"/>
    <w:rsid w:val="007164E6"/>
    <w:rsid w:val="00741137"/>
    <w:rsid w:val="009C383D"/>
    <w:rsid w:val="00A640D6"/>
    <w:rsid w:val="00C55B14"/>
    <w:rsid w:val="00D45992"/>
    <w:rsid w:val="00D928B1"/>
    <w:rsid w:val="00EA2D93"/>
    <w:rsid w:val="00FF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A0A423B3004713ADC502304D20586E">
    <w:name w:val="54A0A423B3004713ADC502304D20586E"/>
  </w:style>
  <w:style w:type="paragraph" w:customStyle="1" w:styleId="9808941FC23445068DDBB53436AE4295">
    <w:name w:val="9808941FC23445068DDBB53436AE4295"/>
  </w:style>
  <w:style w:type="paragraph" w:customStyle="1" w:styleId="A0A0C26434BC44E785E0CB76AB2097EE">
    <w:name w:val="A0A0C26434BC44E785E0CB76AB2097EE"/>
  </w:style>
  <w:style w:type="paragraph" w:customStyle="1" w:styleId="A5F4274807254ED0BBF0F693D18301A5">
    <w:name w:val="A5F4274807254ED0BBF0F693D18301A5"/>
  </w:style>
  <w:style w:type="paragraph" w:customStyle="1" w:styleId="7C9ED73ACE0C46B1A13804D68CC9D88D">
    <w:name w:val="7C9ED73ACE0C46B1A13804D68CC9D88D"/>
  </w:style>
  <w:style w:type="paragraph" w:customStyle="1" w:styleId="CF41B73B621A4993BA50C3A57FDED095">
    <w:name w:val="CF41B73B621A4993BA50C3A57FDED095"/>
  </w:style>
  <w:style w:type="paragraph" w:customStyle="1" w:styleId="5281994EDBBD49EE88821255457B4A91">
    <w:name w:val="5281994EDBBD49EE88821255457B4A91"/>
  </w:style>
  <w:style w:type="paragraph" w:customStyle="1" w:styleId="7D14E120390C457197914BB4897D3F61">
    <w:name w:val="7D14E120390C457197914BB4897D3F61"/>
  </w:style>
  <w:style w:type="paragraph" w:customStyle="1" w:styleId="C3DF7B81390B43B29B3E18E6951D101C">
    <w:name w:val="C3DF7B81390B43B29B3E18E6951D101C"/>
  </w:style>
  <w:style w:type="paragraph" w:customStyle="1" w:styleId="54E17F50FA514A3A8B4F135CC21508FB">
    <w:name w:val="54E17F50FA514A3A8B4F135CC21508FB"/>
  </w:style>
  <w:style w:type="character" w:styleId="Hyperlink">
    <w:name w:val="Hyperlink"/>
    <w:basedOn w:val="DefaultParagraphFont"/>
    <w:uiPriority w:val="99"/>
    <w:unhideWhenUsed/>
    <w:rPr>
      <w:color w:val="C45911" w:themeColor="accent2" w:themeShade="BF"/>
      <w:u w:val="single"/>
    </w:rPr>
  </w:style>
  <w:style w:type="paragraph" w:customStyle="1" w:styleId="3A5AACF7475A4D7DBE182D77EAE185C6">
    <w:name w:val="3A5AACF7475A4D7DBE182D77EAE185C6"/>
  </w:style>
  <w:style w:type="paragraph" w:customStyle="1" w:styleId="42B86535D9E44E21B7EE87D0EBC1BE04">
    <w:name w:val="42B86535D9E44E21B7EE87D0EBC1BE04"/>
  </w:style>
  <w:style w:type="paragraph" w:customStyle="1" w:styleId="F2F4EEEAF0234DDC9E840DE6AD1D46E0">
    <w:name w:val="F2F4EEEAF0234DDC9E840DE6AD1D46E0"/>
  </w:style>
  <w:style w:type="paragraph" w:customStyle="1" w:styleId="501D193926C6495383E08347D1ABB46B">
    <w:name w:val="501D193926C6495383E08347D1ABB46B"/>
  </w:style>
  <w:style w:type="paragraph" w:customStyle="1" w:styleId="AA722FF9971C4A9EA96A721AC8BA5FAB">
    <w:name w:val="AA722FF9971C4A9EA96A721AC8BA5FAB"/>
  </w:style>
  <w:style w:type="paragraph" w:customStyle="1" w:styleId="D15EEFD83D124F6AB4B9129E9553FDEA">
    <w:name w:val="D15EEFD83D124F6AB4B9129E9553FDEA"/>
  </w:style>
  <w:style w:type="paragraph" w:customStyle="1" w:styleId="BE4B56C6D4FC4D679E611B576A7EB8A5">
    <w:name w:val="BE4B56C6D4FC4D679E611B576A7EB8A5"/>
  </w:style>
  <w:style w:type="paragraph" w:customStyle="1" w:styleId="1423F25CA34C459E93EE6820CDA7AA23">
    <w:name w:val="1423F25CA34C459E93EE6820CDA7AA23"/>
  </w:style>
  <w:style w:type="paragraph" w:customStyle="1" w:styleId="2D3FB2A93D7E48D7B56297A33836568F">
    <w:name w:val="2D3FB2A93D7E48D7B56297A33836568F"/>
  </w:style>
  <w:style w:type="paragraph" w:customStyle="1" w:styleId="A549240217DC454F9F9196201AEDE120">
    <w:name w:val="A549240217DC454F9F9196201AEDE120"/>
  </w:style>
  <w:style w:type="paragraph" w:customStyle="1" w:styleId="067CD271D6D3496BA1861EC0DCB0EEB9">
    <w:name w:val="067CD271D6D3496BA1861EC0DCB0EEB9"/>
  </w:style>
  <w:style w:type="paragraph" w:customStyle="1" w:styleId="354F5E59CE67440CA08460D2CB81D0CC">
    <w:name w:val="354F5E59CE67440CA08460D2CB81D0CC"/>
  </w:style>
  <w:style w:type="paragraph" w:customStyle="1" w:styleId="76C3987EA9AD4A679B1A67DD1BC2EAD2">
    <w:name w:val="76C3987EA9AD4A679B1A67DD1BC2EAD2"/>
  </w:style>
  <w:style w:type="paragraph" w:customStyle="1" w:styleId="B6830800EE374984973C703D823CD8AB">
    <w:name w:val="B6830800EE374984973C703D823CD8AB"/>
  </w:style>
  <w:style w:type="paragraph" w:customStyle="1" w:styleId="A6D310C03803498A9EEC09F81A32CFC4">
    <w:name w:val="A6D310C03803498A9EEC09F81A32CFC4"/>
  </w:style>
  <w:style w:type="paragraph" w:customStyle="1" w:styleId="E0E9FCBFE3154C92AE557A4C2F3E3E25">
    <w:name w:val="E0E9FCBFE3154C92AE557A4C2F3E3E25"/>
  </w:style>
  <w:style w:type="paragraph" w:customStyle="1" w:styleId="F7A17A8C535447A89A5207299C381A10">
    <w:name w:val="F7A17A8C535447A89A5207299C381A10"/>
  </w:style>
  <w:style w:type="paragraph" w:customStyle="1" w:styleId="3F4710CFCD454B5FA9B1025BE96FB22B">
    <w:name w:val="3F4710CFCD454B5FA9B1025BE96FB22B"/>
  </w:style>
  <w:style w:type="paragraph" w:customStyle="1" w:styleId="4CC10E30ECD64648AF03F2C9FF9CE41C">
    <w:name w:val="4CC10E30ECD64648AF03F2C9FF9CE41C"/>
  </w:style>
  <w:style w:type="paragraph" w:customStyle="1" w:styleId="1CD5F79976254A0991663CED1656D51C">
    <w:name w:val="1CD5F79976254A0991663CED1656D51C"/>
  </w:style>
  <w:style w:type="paragraph" w:customStyle="1" w:styleId="CE7E5FA50E694341BDA6EED077767B1C">
    <w:name w:val="CE7E5FA50E694341BDA6EED077767B1C"/>
  </w:style>
  <w:style w:type="paragraph" w:customStyle="1" w:styleId="4D445914A8AB4FC1902997056A91B660">
    <w:name w:val="4D445914A8AB4FC1902997056A91B660"/>
  </w:style>
  <w:style w:type="paragraph" w:customStyle="1" w:styleId="435D4044656D4C14A92D92043391CE3A">
    <w:name w:val="435D4044656D4C14A92D92043391CE3A"/>
  </w:style>
  <w:style w:type="paragraph" w:customStyle="1" w:styleId="E799AF4E3C644B8FAC6EF1F5FB130463">
    <w:name w:val="E799AF4E3C644B8FAC6EF1F5FB130463"/>
  </w:style>
  <w:style w:type="paragraph" w:customStyle="1" w:styleId="C4EC33C2C043427F803E8C9AA783F73B">
    <w:name w:val="C4EC33C2C043427F803E8C9AA783F73B"/>
  </w:style>
  <w:style w:type="paragraph" w:customStyle="1" w:styleId="7356BC3DC66D4B17A2E4B81ADD3BB0EC">
    <w:name w:val="7356BC3DC66D4B17A2E4B81ADD3BB0EC"/>
  </w:style>
  <w:style w:type="paragraph" w:customStyle="1" w:styleId="9C72724C59A9474A92996EC50FFF471E">
    <w:name w:val="9C72724C59A9474A92996EC50FFF471E"/>
  </w:style>
  <w:style w:type="paragraph" w:customStyle="1" w:styleId="A35DDC78CA4845C497F519558191B3A0">
    <w:name w:val="A35DDC78CA4845C497F519558191B3A0"/>
  </w:style>
  <w:style w:type="paragraph" w:customStyle="1" w:styleId="C0278305648041FB8C2811393A017CB9">
    <w:name w:val="C0278305648041FB8C2811393A017CB9"/>
  </w:style>
  <w:style w:type="paragraph" w:customStyle="1" w:styleId="9888ED9BF45F4646B2367934459C2CE2">
    <w:name w:val="9888ED9BF45F4646B2367934459C2CE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BB293D0737D941E6B1F14904CA700E27">
    <w:name w:val="BB293D0737D941E6B1F14904CA700E27"/>
  </w:style>
  <w:style w:type="paragraph" w:customStyle="1" w:styleId="36FDEF1A306642AFB648A2D7622C11B4">
    <w:name w:val="36FDEF1A306642AFB648A2D7622C11B4"/>
    <w:rsid w:val="00C55B14"/>
  </w:style>
  <w:style w:type="paragraph" w:customStyle="1" w:styleId="AA27C98FA59C47B2BD00DE842B9EE9E3">
    <w:name w:val="AA27C98FA59C47B2BD00DE842B9EE9E3"/>
    <w:rsid w:val="00C55B14"/>
  </w:style>
  <w:style w:type="paragraph" w:customStyle="1" w:styleId="3E139685590841B9BC58FE6D3D6B5D46">
    <w:name w:val="3E139685590841B9BC58FE6D3D6B5D46"/>
    <w:rsid w:val="00C55B14"/>
  </w:style>
  <w:style w:type="paragraph" w:customStyle="1" w:styleId="119B6FD6063E43F2BC2061738C2FB6FF">
    <w:name w:val="119B6FD6063E43F2BC2061738C2FB6FF"/>
    <w:rsid w:val="00C55B14"/>
  </w:style>
  <w:style w:type="paragraph" w:customStyle="1" w:styleId="0F974A3FACE94C34B0A6C01D81B4B92E">
    <w:name w:val="0F974A3FACE94C34B0A6C01D81B4B92E"/>
    <w:rsid w:val="00C55B14"/>
  </w:style>
  <w:style w:type="paragraph" w:customStyle="1" w:styleId="B3E6D3D671DC423BA8036AAD542D64CD">
    <w:name w:val="B3E6D3D671DC423BA8036AAD542D64CD"/>
    <w:rsid w:val="00D928B1"/>
  </w:style>
  <w:style w:type="paragraph" w:customStyle="1" w:styleId="39FF1880CEE947B19E7A608B9ADF7A22">
    <w:name w:val="39FF1880CEE947B19E7A608B9ADF7A22"/>
    <w:rsid w:val="00D928B1"/>
  </w:style>
  <w:style w:type="paragraph" w:customStyle="1" w:styleId="B9748B87B5424A1CB50007BA871FF45A">
    <w:name w:val="B9748B87B5424A1CB50007BA871FF45A"/>
    <w:rsid w:val="007164E6"/>
  </w:style>
  <w:style w:type="paragraph" w:customStyle="1" w:styleId="BD64E45835DF41CBAD2BF27D14B75A5C">
    <w:name w:val="BD64E45835DF41CBAD2BF27D14B75A5C"/>
    <w:rsid w:val="007164E6"/>
  </w:style>
  <w:style w:type="paragraph" w:customStyle="1" w:styleId="5260E1B48A944089BB8E7F4287F41D43">
    <w:name w:val="5260E1B48A944089BB8E7F4287F41D43"/>
    <w:rsid w:val="007164E6"/>
  </w:style>
  <w:style w:type="paragraph" w:customStyle="1" w:styleId="D0328A13F5B046618114CCEC3DBB4BCB">
    <w:name w:val="D0328A13F5B046618114CCEC3DBB4BCB"/>
    <w:rsid w:val="007164E6"/>
  </w:style>
  <w:style w:type="paragraph" w:customStyle="1" w:styleId="B9472AAE708441259B090B9D1BA52EA7">
    <w:name w:val="B9472AAE708441259B090B9D1BA52EA7"/>
    <w:rsid w:val="007164E6"/>
  </w:style>
  <w:style w:type="paragraph" w:customStyle="1" w:styleId="BCA71F3E395D44B296AF6A184332E350">
    <w:name w:val="BCA71F3E395D44B296AF6A184332E350"/>
    <w:rsid w:val="007164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2</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2020-01-17T19:23:00Z</dcterms:created>
  <dcterms:modified xsi:type="dcterms:W3CDTF">2020-04-02T19:47:00Z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