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C33D" w14:textId="77777777" w:rsidR="00D06709" w:rsidRPr="00DF1CB4" w:rsidRDefault="00D06709" w:rsidP="00331B3C">
      <w:pPr>
        <w:rPr>
          <w:sz w:val="8"/>
          <w:szCs w:val="12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1"/>
        <w:gridCol w:w="284"/>
        <w:gridCol w:w="141"/>
        <w:gridCol w:w="1683"/>
        <w:gridCol w:w="138"/>
        <w:gridCol w:w="284"/>
        <w:gridCol w:w="142"/>
        <w:gridCol w:w="2585"/>
        <w:gridCol w:w="463"/>
        <w:gridCol w:w="317"/>
        <w:gridCol w:w="142"/>
        <w:gridCol w:w="956"/>
        <w:gridCol w:w="554"/>
        <w:gridCol w:w="46"/>
        <w:gridCol w:w="317"/>
        <w:gridCol w:w="177"/>
        <w:gridCol w:w="2970"/>
      </w:tblGrid>
      <w:tr w:rsidR="00AD0DDD" w14:paraId="0CBB28EF" w14:textId="77777777" w:rsidTr="00306DE3">
        <w:trPr>
          <w:trHeight w:val="1260"/>
        </w:trPr>
        <w:tc>
          <w:tcPr>
            <w:tcW w:w="11340" w:type="dxa"/>
            <w:gridSpan w:val="17"/>
            <w:tcBorders>
              <w:bottom w:val="single" w:sz="24" w:space="0" w:color="2C3B57" w:themeColor="text2"/>
            </w:tcBorders>
          </w:tcPr>
          <w:p w14:paraId="1556F4FF" w14:textId="63284CF8" w:rsidR="00AD0DDD" w:rsidRPr="000414EF" w:rsidRDefault="00B30F35" w:rsidP="00331B3C">
            <w:pPr>
              <w:pStyle w:val="Heading1"/>
              <w:rPr>
                <w:color w:val="1F3864" w:themeColor="accent1" w:themeShade="80"/>
                <w:sz w:val="64"/>
                <w:szCs w:val="64"/>
              </w:rPr>
            </w:pPr>
            <w:r>
              <w:rPr>
                <w:color w:val="800000"/>
                <w:sz w:val="72"/>
                <w:szCs w:val="30"/>
              </w:rPr>
              <w:t xml:space="preserve">  </w:t>
            </w:r>
            <w:r w:rsidR="008E74DF" w:rsidRPr="000414EF">
              <w:rPr>
                <w:color w:val="1F3864" w:themeColor="accent1" w:themeShade="80"/>
                <w:sz w:val="64"/>
                <w:szCs w:val="64"/>
              </w:rPr>
              <w:t>Shafin Mohammed</w:t>
            </w:r>
          </w:p>
          <w:p w14:paraId="44019B9A" w14:textId="01C30AE2" w:rsidR="00AD0DDD" w:rsidRPr="008E74DF" w:rsidRDefault="00B30F35" w:rsidP="00331B3C">
            <w:pPr>
              <w:pStyle w:val="Text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 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Python | </w:t>
            </w:r>
            <w:r w:rsidR="00580001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SQL | </w:t>
            </w:r>
            <w:r w:rsidR="008E74D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>Django</w:t>
            </w:r>
            <w:r w:rsidR="00FB00AF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|</w:t>
            </w:r>
            <w:r w:rsidR="00FB00A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 </w:t>
            </w:r>
            <w:r w:rsidR="00FB00AF" w:rsidRPr="00FD7B27">
              <w:rPr>
                <w:rFonts w:asciiTheme="majorHAnsi" w:hAnsiTheme="majorHAnsi"/>
                <w:color w:val="1F3864" w:themeColor="accent1" w:themeShade="80"/>
                <w:sz w:val="32"/>
                <w:szCs w:val="32"/>
              </w:rPr>
              <w:t xml:space="preserve">Data Science | Data Analysis | Machine Learning </w:t>
            </w:r>
          </w:p>
        </w:tc>
      </w:tr>
      <w:tr w:rsidR="00AD0DDD" w14:paraId="30CB0EAA" w14:textId="77777777" w:rsidTr="00306DE3">
        <w:trPr>
          <w:trHeight w:val="111"/>
        </w:trPr>
        <w:tc>
          <w:tcPr>
            <w:tcW w:w="11340" w:type="dxa"/>
            <w:gridSpan w:val="17"/>
            <w:tcBorders>
              <w:top w:val="single" w:sz="24" w:space="0" w:color="2C3B57" w:themeColor="text2"/>
            </w:tcBorders>
            <w:vAlign w:val="center"/>
          </w:tcPr>
          <w:p w14:paraId="031DFEF7" w14:textId="77777777" w:rsidR="00AD0DDD" w:rsidRDefault="00AD0DDD" w:rsidP="00331B3C"/>
        </w:tc>
      </w:tr>
      <w:tr w:rsidR="005F5561" w14:paraId="22C5A7D4" w14:textId="77777777" w:rsidTr="00306DE3">
        <w:trPr>
          <w:trHeight w:val="63"/>
        </w:trPr>
        <w:tc>
          <w:tcPr>
            <w:tcW w:w="141" w:type="dxa"/>
            <w:vAlign w:val="center"/>
          </w:tcPr>
          <w:p w14:paraId="78FE6DCB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3C6F404" w14:textId="7A663505" w:rsidR="005F5561" w:rsidRPr="008E74DF" w:rsidRDefault="008E74DF" w:rsidP="00331B3C">
            <w:pPr>
              <w:jc w:val="center"/>
              <w:rPr>
                <w:rStyle w:val="Emphasis"/>
                <w:sz w:val="18"/>
                <w:szCs w:val="22"/>
              </w:rPr>
            </w:pPr>
            <w:r w:rsidRPr="008E74DF">
              <w:rPr>
                <w:rStyle w:val="Emphasis"/>
                <w:sz w:val="18"/>
                <w:szCs w:val="22"/>
              </w:rPr>
              <w:t>P</w:t>
            </w:r>
          </w:p>
        </w:tc>
        <w:tc>
          <w:tcPr>
            <w:tcW w:w="141" w:type="dxa"/>
            <w:vAlign w:val="center"/>
          </w:tcPr>
          <w:p w14:paraId="128C0D41" w14:textId="77777777" w:rsidR="005F5561" w:rsidRPr="008E74DF" w:rsidRDefault="005F5561" w:rsidP="00331B3C">
            <w:pPr>
              <w:rPr>
                <w:sz w:val="18"/>
                <w:szCs w:val="22"/>
              </w:rPr>
            </w:pPr>
          </w:p>
        </w:tc>
        <w:tc>
          <w:tcPr>
            <w:tcW w:w="1683" w:type="dxa"/>
            <w:vAlign w:val="center"/>
          </w:tcPr>
          <w:p w14:paraId="21E53B40" w14:textId="4AA48EED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 xml:space="preserve">530-902-0579 </w:t>
            </w:r>
          </w:p>
        </w:tc>
        <w:tc>
          <w:tcPr>
            <w:tcW w:w="138" w:type="dxa"/>
            <w:vAlign w:val="center"/>
          </w:tcPr>
          <w:p w14:paraId="721EC869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1FB4CE5" w14:textId="77777777" w:rsidR="005F5561" w:rsidRPr="008E74DF" w:rsidRDefault="00AD6FA4" w:rsidP="00331B3C">
            <w:pPr>
              <w:jc w:val="center"/>
              <w:rPr>
                <w:rStyle w:val="Emphasis"/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E</w:t>
            </w:r>
          </w:p>
        </w:tc>
        <w:tc>
          <w:tcPr>
            <w:tcW w:w="142" w:type="dxa"/>
            <w:vAlign w:val="center"/>
          </w:tcPr>
          <w:p w14:paraId="40C1C4A2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585" w:type="dxa"/>
            <w:vAlign w:val="center"/>
          </w:tcPr>
          <w:p w14:paraId="64A153B7" w14:textId="535DB8B8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B30F35">
              <w:rPr>
                <w:color w:val="833C0B" w:themeColor="accent2" w:themeShade="80"/>
                <w:sz w:val="18"/>
                <w:szCs w:val="22"/>
              </w:rPr>
              <w:t>shafinmohammed@gmail.com</w:t>
            </w:r>
          </w:p>
        </w:tc>
        <w:tc>
          <w:tcPr>
            <w:tcW w:w="463" w:type="dxa"/>
            <w:vAlign w:val="center"/>
          </w:tcPr>
          <w:p w14:paraId="1C157DA8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7F825844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A</w:t>
            </w:r>
          </w:p>
        </w:tc>
        <w:tc>
          <w:tcPr>
            <w:tcW w:w="142" w:type="dxa"/>
            <w:vAlign w:val="center"/>
          </w:tcPr>
          <w:p w14:paraId="4681186C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1510" w:type="dxa"/>
            <w:gridSpan w:val="2"/>
            <w:vAlign w:val="center"/>
          </w:tcPr>
          <w:p w14:paraId="6192BA7A" w14:textId="61BE25BB" w:rsidR="005F5561" w:rsidRPr="008E74DF" w:rsidRDefault="008E74DF" w:rsidP="00331B3C">
            <w:pPr>
              <w:rPr>
                <w:color w:val="833C0B" w:themeColor="accent2" w:themeShade="80"/>
                <w:sz w:val="18"/>
                <w:szCs w:val="22"/>
              </w:rPr>
            </w:pPr>
            <w:r w:rsidRPr="008E74DF">
              <w:rPr>
                <w:color w:val="833C0B" w:themeColor="accent2" w:themeShade="80"/>
                <w:sz w:val="18"/>
                <w:szCs w:val="22"/>
              </w:rPr>
              <w:t>Davis, CA</w:t>
            </w:r>
          </w:p>
        </w:tc>
        <w:tc>
          <w:tcPr>
            <w:tcW w:w="46" w:type="dxa"/>
            <w:vAlign w:val="center"/>
          </w:tcPr>
          <w:p w14:paraId="5508D2F4" w14:textId="77777777" w:rsidR="005F5561" w:rsidRPr="008E74DF" w:rsidRDefault="005F5561" w:rsidP="00331B3C">
            <w:pPr>
              <w:rPr>
                <w:color w:val="FFFFFF" w:themeColor="background1"/>
                <w:sz w:val="18"/>
                <w:szCs w:val="22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E91C56A" w14:textId="77777777" w:rsidR="005F5561" w:rsidRPr="008E74DF" w:rsidRDefault="00AD6FA4" w:rsidP="00331B3C">
            <w:pPr>
              <w:jc w:val="center"/>
              <w:rPr>
                <w:rStyle w:val="Emphasis"/>
                <w:color w:val="FFFFFF" w:themeColor="background1"/>
                <w:sz w:val="18"/>
                <w:szCs w:val="22"/>
              </w:rPr>
            </w:pPr>
            <w:r w:rsidRPr="008E74DF">
              <w:rPr>
                <w:rStyle w:val="Emphasis"/>
                <w:color w:val="FFFFFF" w:themeColor="background1"/>
                <w:sz w:val="18"/>
                <w:szCs w:val="22"/>
              </w:rPr>
              <w:t>W</w:t>
            </w:r>
          </w:p>
        </w:tc>
        <w:tc>
          <w:tcPr>
            <w:tcW w:w="177" w:type="dxa"/>
            <w:vAlign w:val="center"/>
          </w:tcPr>
          <w:p w14:paraId="494F4721" w14:textId="77777777" w:rsidR="005F5561" w:rsidRPr="008E74DF" w:rsidRDefault="005F5561" w:rsidP="00331B3C">
            <w:pPr>
              <w:rPr>
                <w:color w:val="833C0B" w:themeColor="accent2" w:themeShade="80"/>
                <w:sz w:val="18"/>
                <w:szCs w:val="22"/>
              </w:rPr>
            </w:pPr>
          </w:p>
        </w:tc>
        <w:tc>
          <w:tcPr>
            <w:tcW w:w="2970" w:type="dxa"/>
            <w:vAlign w:val="center"/>
          </w:tcPr>
          <w:p w14:paraId="01688BBE" w14:textId="7A4B5010" w:rsidR="005F5561" w:rsidRPr="008E74DF" w:rsidRDefault="00322AD1" w:rsidP="00331B3C">
            <w:pPr>
              <w:rPr>
                <w:color w:val="833C0B" w:themeColor="accent2" w:themeShade="80"/>
                <w:sz w:val="18"/>
                <w:szCs w:val="18"/>
              </w:rPr>
            </w:pPr>
            <w:hyperlink r:id="rId10" w:history="1">
              <w:r w:rsidR="008E74DF" w:rsidRPr="008E74DF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8E74DF" w:rsidRPr="008E74DF">
              <w:rPr>
                <w:rStyle w:val="Hyperlink"/>
                <w:sz w:val="18"/>
                <w:szCs w:val="18"/>
              </w:rPr>
              <w:t xml:space="preserve"> </w:t>
            </w:r>
            <w:r w:rsidR="008E74DF" w:rsidRPr="008E74DF">
              <w:rPr>
                <w:sz w:val="18"/>
                <w:szCs w:val="18"/>
              </w:rPr>
              <w:t xml:space="preserve">• </w:t>
            </w:r>
            <w:hyperlink r:id="rId11" w:history="1">
              <w:r w:rsidR="008E74DF" w:rsidRPr="008E74DF">
                <w:rPr>
                  <w:rStyle w:val="Hyperlink"/>
                  <w:sz w:val="18"/>
                  <w:szCs w:val="18"/>
                </w:rPr>
                <w:t>Github</w:t>
              </w:r>
            </w:hyperlink>
            <w:r w:rsidR="008E74DF" w:rsidRPr="008E74DF">
              <w:rPr>
                <w:sz w:val="18"/>
                <w:szCs w:val="18"/>
              </w:rPr>
              <w:t xml:space="preserve"> • </w:t>
            </w:r>
            <w:hyperlink r:id="rId12" w:anchor="home" w:history="1">
              <w:r w:rsidR="008E74DF" w:rsidRPr="008E74DF">
                <w:rPr>
                  <w:rStyle w:val="Hyperlink"/>
                  <w:sz w:val="18"/>
                  <w:szCs w:val="18"/>
                </w:rPr>
                <w:t>Portfolio</w:t>
              </w:r>
            </w:hyperlink>
          </w:p>
        </w:tc>
      </w:tr>
      <w:tr w:rsidR="00AD0DDD" w14:paraId="6BAB7B3B" w14:textId="77777777" w:rsidTr="00306DE3">
        <w:trPr>
          <w:trHeight w:val="57"/>
        </w:trPr>
        <w:tc>
          <w:tcPr>
            <w:tcW w:w="11340" w:type="dxa"/>
            <w:gridSpan w:val="17"/>
            <w:tcBorders>
              <w:bottom w:val="single" w:sz="24" w:space="0" w:color="CADEE5" w:themeColor="background2"/>
            </w:tcBorders>
            <w:vAlign w:val="center"/>
          </w:tcPr>
          <w:p w14:paraId="13C44583" w14:textId="77777777" w:rsidR="00AD0DDD" w:rsidRDefault="00AD0DDD" w:rsidP="00331B3C"/>
        </w:tc>
      </w:tr>
      <w:tr w:rsidR="00560EA0" w14:paraId="55DAC227" w14:textId="77777777" w:rsidTr="003456B7">
        <w:trPr>
          <w:trHeight w:val="462"/>
        </w:trPr>
        <w:tc>
          <w:tcPr>
            <w:tcW w:w="7276" w:type="dxa"/>
            <w:gridSpan w:val="12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CA37751" w14:textId="0D0524B3" w:rsidR="00560EA0" w:rsidRPr="005F5561" w:rsidRDefault="00FD7B27" w:rsidP="00331B3C">
            <w:pPr>
              <w:pStyle w:val="Heading3"/>
            </w:pPr>
            <w:r>
              <w:t>Profile</w:t>
            </w:r>
          </w:p>
        </w:tc>
        <w:tc>
          <w:tcPr>
            <w:tcW w:w="554" w:type="dxa"/>
            <w:tcBorders>
              <w:top w:val="single" w:sz="24" w:space="0" w:color="CADEE5" w:themeColor="background2"/>
            </w:tcBorders>
            <w:vAlign w:val="bottom"/>
          </w:tcPr>
          <w:p w14:paraId="16251773" w14:textId="77777777" w:rsidR="00560EA0" w:rsidRDefault="00560EA0" w:rsidP="00331B3C"/>
        </w:tc>
        <w:tc>
          <w:tcPr>
            <w:tcW w:w="3510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20803872" w14:textId="77777777" w:rsidR="00560EA0" w:rsidRDefault="00560EA0" w:rsidP="00331B3C"/>
          <w:p w14:paraId="5B607233" w14:textId="77777777" w:rsidR="00B30F35" w:rsidRDefault="00B30F35" w:rsidP="00331B3C"/>
          <w:p w14:paraId="28015305" w14:textId="7202400F" w:rsidR="00B30F35" w:rsidRDefault="00B30F35" w:rsidP="00331B3C"/>
        </w:tc>
      </w:tr>
      <w:tr w:rsidR="00AD6FA4" w14:paraId="54EB1449" w14:textId="77777777" w:rsidTr="00DB2C22">
        <w:trPr>
          <w:trHeight w:val="1105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0A411888" w14:textId="77777777" w:rsidR="00FB00AF" w:rsidRDefault="00331B3C" w:rsidP="00FB00A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</w:t>
            </w:r>
            <w:r w:rsidRPr="000C1A0D">
              <w:rPr>
                <w:szCs w:val="18"/>
              </w:rPr>
              <w:t>Python</w:t>
            </w:r>
            <w:r w:rsidR="000414EF">
              <w:rPr>
                <w:szCs w:val="18"/>
              </w:rPr>
              <w:t xml:space="preserve"> and SQL</w:t>
            </w:r>
            <w:r w:rsidRPr="000C1A0D">
              <w:rPr>
                <w:szCs w:val="18"/>
              </w:rPr>
              <w:t xml:space="preserve"> developer </w:t>
            </w:r>
            <w:r w:rsidR="000414EF">
              <w:rPr>
                <w:szCs w:val="18"/>
              </w:rPr>
              <w:t>with</w:t>
            </w:r>
            <w:r w:rsidRPr="000C1A0D">
              <w:rPr>
                <w:szCs w:val="18"/>
              </w:rPr>
              <w:t xml:space="preserve"> </w:t>
            </w:r>
            <w:r w:rsidR="00FB00AF">
              <w:rPr>
                <w:szCs w:val="18"/>
              </w:rPr>
              <w:t xml:space="preserve">application development with Django, REST </w:t>
            </w:r>
          </w:p>
          <w:p w14:paraId="2CE67729" w14:textId="77777777" w:rsidR="00FB00AF" w:rsidRDefault="00FB00AF" w:rsidP="00FB00A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Framework, JavaScript and deployment services like AWS and Heroku.   </w:t>
            </w:r>
          </w:p>
          <w:p w14:paraId="3FF60F26" w14:textId="1F131F3A" w:rsidR="00FB00AF" w:rsidRPr="000C1A0D" w:rsidRDefault="00FB00AF" w:rsidP="00FB00AF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   Experience in developing data analytics API with Python and Scikit-Learn.</w:t>
            </w:r>
          </w:p>
          <w:p w14:paraId="32120FE0" w14:textId="77777777" w:rsidR="00331B3C" w:rsidRDefault="00331B3C" w:rsidP="00331B3C">
            <w:pPr>
              <w:rPr>
                <w:szCs w:val="18"/>
              </w:rPr>
            </w:pPr>
          </w:p>
          <w:p w14:paraId="4088EAAA" w14:textId="1AC2FBBC" w:rsidR="00331B3C" w:rsidRPr="00331B3C" w:rsidRDefault="00DB2C22" w:rsidP="00DB2C22">
            <w:pPr>
              <w:pStyle w:val="Heading3"/>
              <w:ind w:left="0"/>
            </w:pPr>
            <w:r>
              <w:t xml:space="preserve">  Education</w:t>
            </w:r>
          </w:p>
        </w:tc>
        <w:tc>
          <w:tcPr>
            <w:tcW w:w="554" w:type="dxa"/>
            <w:vMerge w:val="restart"/>
            <w:vAlign w:val="center"/>
          </w:tcPr>
          <w:p w14:paraId="5F9F5BBD" w14:textId="77777777" w:rsidR="00AD6FA4" w:rsidRDefault="00AD6FA4" w:rsidP="00331B3C"/>
        </w:tc>
        <w:tc>
          <w:tcPr>
            <w:tcW w:w="3510" w:type="dxa"/>
            <w:gridSpan w:val="4"/>
            <w:vMerge w:val="restart"/>
            <w:shd w:val="clear" w:color="auto" w:fill="233E48" w:themeFill="background2" w:themeFillShade="40"/>
          </w:tcPr>
          <w:p w14:paraId="676A3061" w14:textId="77777777" w:rsidR="00AD6FA4" w:rsidRPr="008E74DF" w:rsidRDefault="00AD6FA4" w:rsidP="00331B3C">
            <w:pPr>
              <w:pStyle w:val="Text"/>
              <w:ind w:left="0"/>
              <w:rPr>
                <w:color w:val="FFFFFF" w:themeColor="background1"/>
              </w:rPr>
            </w:pPr>
          </w:p>
          <w:p w14:paraId="6FCEE642" w14:textId="0A7DA69C" w:rsidR="00AD6FA4" w:rsidRDefault="00322AD1" w:rsidP="00331B3C">
            <w:pPr>
              <w:pStyle w:val="Heading3"/>
              <w:rPr>
                <w:noProof/>
                <w:color w:val="FFFFFF" w:themeColor="background1"/>
                <w:lang w:val="en-AU" w:eastAsia="en-AU"/>
              </w:rPr>
            </w:pPr>
            <w:sdt>
              <w:sdtPr>
                <w:rPr>
                  <w:noProof/>
                  <w:color w:val="FFFFFF" w:themeColor="background1"/>
                  <w:lang w:val="en-AU" w:eastAsia="en-AU"/>
                </w:rPr>
                <w:id w:val="2131589075"/>
                <w:placeholder>
                  <w:docPart w:val="C6ABB526CE074040A4707AC3451B921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8E74DF">
                  <w:rPr>
                    <w:noProof/>
                    <w:color w:val="FFFFFF" w:themeColor="background1"/>
                    <w:lang w:eastAsia="en-AU"/>
                  </w:rPr>
                  <w:t>KEY SKILLS</w:t>
                </w:r>
              </w:sdtContent>
            </w:sdt>
          </w:p>
          <w:p w14:paraId="2383E362" w14:textId="77777777" w:rsidR="00FD7B27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</w:p>
          <w:p w14:paraId="116D59C2" w14:textId="56354204" w:rsidR="001111BE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1111BE"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Coding Language:</w:t>
            </w:r>
          </w:p>
          <w:p w14:paraId="64BEED42" w14:textId="39E89684" w:rsidR="001111BE" w:rsidRDefault="001111BE" w:rsidP="00331B3C">
            <w:pPr>
              <w:pStyle w:val="ListParagraph"/>
            </w:pPr>
            <w:r>
              <w:t>Python, SQL</w:t>
            </w:r>
          </w:p>
          <w:p w14:paraId="2AE305B8" w14:textId="5E17DD51" w:rsidR="00FB00AF" w:rsidRDefault="00FB00AF" w:rsidP="00FB00AF"/>
          <w:p w14:paraId="1BA24249" w14:textId="77777777" w:rsidR="00FB00AF" w:rsidRPr="001111BE" w:rsidRDefault="00FB00AF" w:rsidP="00FB00AF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4925CD1" w14:textId="1E046A97" w:rsidR="00FB00AF" w:rsidRDefault="00FB00AF" w:rsidP="00FB00AF">
            <w:pPr>
              <w:pStyle w:val="ListParagraph"/>
            </w:pPr>
            <w:r>
              <w:t>Django, Django REST Framework</w:t>
            </w:r>
          </w:p>
          <w:p w14:paraId="2A79E41F" w14:textId="5CF122F7" w:rsidR="00DB1143" w:rsidRDefault="00DB1143" w:rsidP="00DB1143"/>
          <w:p w14:paraId="24BB2C09" w14:textId="61C0E5BC" w:rsidR="00DB1143" w:rsidRPr="001111BE" w:rsidRDefault="00DB1143" w:rsidP="00DB1143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</w:t>
            </w:r>
            <w:r>
              <w:t xml:space="preserve">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Database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951662" w14:textId="77777777" w:rsidR="00DB1143" w:rsidRDefault="00DB1143" w:rsidP="00DB1143">
            <w:pPr>
              <w:pStyle w:val="ListParagraph"/>
            </w:pPr>
            <w:r>
              <w:t xml:space="preserve">MySQL, PostgreSQL, </w:t>
            </w:r>
          </w:p>
          <w:p w14:paraId="61888185" w14:textId="77777777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SQLite</w:t>
            </w:r>
          </w:p>
          <w:p w14:paraId="4CDDB5F0" w14:textId="77777777" w:rsidR="00DB1143" w:rsidRDefault="00DB1143" w:rsidP="00DB1143">
            <w:r>
              <w:t xml:space="preserve">   </w:t>
            </w:r>
          </w:p>
          <w:p w14:paraId="7099A43B" w14:textId="77777777" w:rsidR="00DB1143" w:rsidRPr="001111BE" w:rsidRDefault="00DB1143" w:rsidP="00DB1143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Application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513E68CA" w14:textId="77777777" w:rsidR="00DB1143" w:rsidRDefault="00DB1143" w:rsidP="00DB1143">
            <w:pPr>
              <w:pStyle w:val="ListParagraph"/>
            </w:pPr>
            <w:r>
              <w:t xml:space="preserve">Github, AWS S3, </w:t>
            </w:r>
          </w:p>
          <w:p w14:paraId="6246E2E0" w14:textId="77777777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AWS EC2, Heroku, </w:t>
            </w:r>
          </w:p>
          <w:p w14:paraId="547A8EE1" w14:textId="77777777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Postman</w:t>
            </w:r>
          </w:p>
          <w:p w14:paraId="7CC82FF7" w14:textId="77777777" w:rsidR="00DB1143" w:rsidRDefault="00DB1143" w:rsidP="00DB1143">
            <w:pPr>
              <w:ind w:left="527" w:hanging="357"/>
            </w:pPr>
          </w:p>
          <w:p w14:paraId="26E51BF4" w14:textId="77777777" w:rsidR="00DB1143" w:rsidRPr="001111BE" w:rsidRDefault="00DB1143" w:rsidP="00DB1143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Web Framework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E6E37FB" w14:textId="77777777" w:rsidR="00DB1143" w:rsidRDefault="00DB1143" w:rsidP="00DB1143">
            <w:pPr>
              <w:pStyle w:val="ListParagraph"/>
            </w:pPr>
            <w:r>
              <w:t xml:space="preserve">HTML, CSS, JavaScript, </w:t>
            </w:r>
          </w:p>
          <w:p w14:paraId="29D7474E" w14:textId="403A45BF" w:rsidR="00DB1143" w:rsidRDefault="00DB1143" w:rsidP="00DB1143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React (beginner)</w:t>
            </w:r>
          </w:p>
          <w:p w14:paraId="4AC1E5DF" w14:textId="77777777" w:rsidR="001111BE" w:rsidRDefault="001111BE" w:rsidP="00331B3C">
            <w:pPr>
              <w:ind w:left="170"/>
            </w:pPr>
          </w:p>
          <w:p w14:paraId="6EC1E7B4" w14:textId="2309A943" w:rsidR="001111BE" w:rsidRPr="001111BE" w:rsidRDefault="001111BE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Data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</w:t>
            </w:r>
            <w:r w:rsidR="00FD7B27">
              <w:rPr>
                <w:color w:val="FFFFFF" w:themeColor="background1"/>
                <w:sz w:val="22"/>
                <w:szCs w:val="28"/>
                <w:lang w:val="en-AU" w:eastAsia="en-AU"/>
              </w:rPr>
              <w:t>Science/ML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ACAF40A" w14:textId="77777777" w:rsidR="00FD7B27" w:rsidRDefault="001111BE" w:rsidP="00331B3C">
            <w:pPr>
              <w:pStyle w:val="ListParagraph"/>
            </w:pPr>
            <w:r>
              <w:t xml:space="preserve">Numpy, Scipy, Pandas, </w:t>
            </w:r>
          </w:p>
          <w:p w14:paraId="313E7A82" w14:textId="77777777" w:rsidR="001076C4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 xml:space="preserve">Scikit-learn, </w:t>
            </w:r>
            <w:proofErr w:type="spellStart"/>
            <w:r>
              <w:t>Statsmodel</w:t>
            </w:r>
            <w:proofErr w:type="spellEnd"/>
            <w:r>
              <w:t xml:space="preserve">, </w:t>
            </w:r>
          </w:p>
          <w:p w14:paraId="1FE2D4DC" w14:textId="5FA75396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NLTK</w:t>
            </w:r>
          </w:p>
          <w:p w14:paraId="4068C24A" w14:textId="2F57A3B5" w:rsidR="00FD7B27" w:rsidRDefault="00FD7B27" w:rsidP="00331B3C">
            <w:r>
              <w:t xml:space="preserve">   </w:t>
            </w:r>
          </w:p>
          <w:p w14:paraId="5DFCD00C" w14:textId="7789442B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Data Visualization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2C2204C" w14:textId="084C38C9" w:rsidR="00FD7B27" w:rsidRDefault="00FD7B27" w:rsidP="00331B3C">
            <w:pPr>
              <w:pStyle w:val="ListParagraph"/>
            </w:pPr>
            <w:r>
              <w:t>Plotly, Tableau</w:t>
            </w:r>
          </w:p>
          <w:p w14:paraId="762DA683" w14:textId="35667401" w:rsidR="00FD7B27" w:rsidRDefault="00FD7B27" w:rsidP="00331B3C"/>
          <w:p w14:paraId="5489FD80" w14:textId="22EF6E6C" w:rsidR="00FD7B27" w:rsidRPr="001111BE" w:rsidRDefault="00FD7B27" w:rsidP="00331B3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t xml:space="preserve">   </w:t>
            </w: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>API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4CCF0977" w14:textId="0DB669D7" w:rsidR="00FD7B27" w:rsidRDefault="00FD7B27" w:rsidP="00331B3C">
            <w:pPr>
              <w:pStyle w:val="ListParagraph"/>
            </w:pPr>
            <w:r>
              <w:t>Stripe, Google Map, Mapbox</w:t>
            </w:r>
          </w:p>
          <w:p w14:paraId="367D1B23" w14:textId="3DAAFEA3" w:rsidR="00FD7B27" w:rsidRDefault="00FD7B27" w:rsidP="00331B3C"/>
          <w:p w14:paraId="17A297F6" w14:textId="77777777" w:rsidR="00FD7B27" w:rsidRDefault="00FD7B27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3DFC982" w14:textId="67BEF5A8" w:rsidR="00FD7B27" w:rsidRDefault="00FD7B27" w:rsidP="00331B3C"/>
          <w:p w14:paraId="08008CD0" w14:textId="4B3DCEDF" w:rsidR="00FD7B27" w:rsidRDefault="00FD7B27" w:rsidP="00331B3C"/>
          <w:p w14:paraId="4B8EA6CF" w14:textId="31206D4F" w:rsidR="008D32B6" w:rsidRDefault="008D32B6" w:rsidP="001076C4"/>
          <w:p w14:paraId="31016CF1" w14:textId="77777777" w:rsidR="001076C4" w:rsidRDefault="001076C4" w:rsidP="001076C4"/>
          <w:p w14:paraId="7D1F0DD9" w14:textId="77777777" w:rsidR="008D32B6" w:rsidRDefault="008D32B6" w:rsidP="00331B3C">
            <w:pPr>
              <w:ind w:left="170"/>
            </w:pPr>
          </w:p>
          <w:p w14:paraId="316885D9" w14:textId="77777777" w:rsidR="001111BE" w:rsidRDefault="001111BE" w:rsidP="00331B3C"/>
          <w:p w14:paraId="0C0455C0" w14:textId="2FD5F9F9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Technology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3BC3BFBE" w14:textId="76A493DF" w:rsidR="000C56DC" w:rsidRDefault="000C56DC" w:rsidP="000C56DC">
            <w:pPr>
              <w:pStyle w:val="ListParagraph"/>
            </w:pPr>
            <w:r>
              <w:t>LTE, WCDMA/UMTS, GSM</w:t>
            </w:r>
          </w:p>
          <w:p w14:paraId="5E9979F0" w14:textId="77777777" w:rsidR="000C56DC" w:rsidRDefault="000C56DC" w:rsidP="000C56DC">
            <w:pPr>
              <w:ind w:left="527" w:hanging="357"/>
            </w:pPr>
          </w:p>
          <w:p w14:paraId="40E7D1F1" w14:textId="43DCF547" w:rsidR="000C56DC" w:rsidRPr="001111BE" w:rsidRDefault="000C56DC" w:rsidP="000C56DC">
            <w:pPr>
              <w:rPr>
                <w:color w:val="FFFFFF" w:themeColor="background1"/>
                <w:sz w:val="22"/>
                <w:szCs w:val="28"/>
                <w:lang w:val="en-AU" w:eastAsia="en-AU"/>
              </w:rPr>
            </w:pPr>
            <w:r>
              <w:rPr>
                <w:color w:val="FFFFFF" w:themeColor="background1"/>
                <w:sz w:val="22"/>
                <w:szCs w:val="28"/>
                <w:lang w:val="en-AU" w:eastAsia="en-AU"/>
              </w:rPr>
              <w:t xml:space="preserve">   RF Tools</w:t>
            </w:r>
            <w:r w:rsidRPr="001111BE">
              <w:rPr>
                <w:color w:val="FFFFFF" w:themeColor="background1"/>
                <w:sz w:val="22"/>
                <w:szCs w:val="28"/>
                <w:lang w:val="en-AU" w:eastAsia="en-AU"/>
              </w:rPr>
              <w:t>:</w:t>
            </w:r>
          </w:p>
          <w:p w14:paraId="75CC1146" w14:textId="77777777" w:rsidR="00707E74" w:rsidRDefault="000C56DC" w:rsidP="000C56DC">
            <w:pPr>
              <w:pStyle w:val="ListParagraph"/>
            </w:pPr>
            <w:r>
              <w:t xml:space="preserve">iBwave, </w:t>
            </w:r>
            <w:proofErr w:type="spellStart"/>
            <w:r>
              <w:t>SeeHawk</w:t>
            </w:r>
            <w:proofErr w:type="spellEnd"/>
            <w:r>
              <w:t xml:space="preserve">, </w:t>
            </w:r>
          </w:p>
          <w:p w14:paraId="478B7FF1" w14:textId="1AC76567" w:rsidR="000C56DC" w:rsidRDefault="000C56DC" w:rsidP="00707E74">
            <w:pPr>
              <w:pStyle w:val="ListParagraph"/>
              <w:numPr>
                <w:ilvl w:val="0"/>
                <w:numId w:val="0"/>
              </w:numPr>
              <w:ind w:left="527"/>
            </w:pPr>
            <w:r>
              <w:t>TEMS Pocket,</w:t>
            </w:r>
            <w:r w:rsidR="00707E74">
              <w:t xml:space="preserve"> </w:t>
            </w:r>
            <w:r>
              <w:t>Roofview</w:t>
            </w:r>
          </w:p>
          <w:p w14:paraId="48F6F7FC" w14:textId="77777777" w:rsidR="000C56DC" w:rsidRDefault="000C56DC" w:rsidP="000C56DC"/>
          <w:p w14:paraId="687F8F15" w14:textId="29509758" w:rsidR="000C56DC" w:rsidRDefault="000C56DC" w:rsidP="000C56DC">
            <w:r>
              <w:t xml:space="preserve">  </w:t>
            </w:r>
          </w:p>
          <w:p w14:paraId="49626579" w14:textId="77777777" w:rsidR="001111BE" w:rsidRDefault="001111BE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F8AF08A" w14:textId="77777777" w:rsidR="00AD6FA4" w:rsidRDefault="00AD6FA4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135DC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3BB61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F567560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EAFC853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55B4EB4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0D7F198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A3602AE" w14:textId="77777777" w:rsidR="007C4ACD" w:rsidRDefault="007C4ACD" w:rsidP="000C56DC"/>
          <w:p w14:paraId="041C8E8D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763A5B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2AD8A47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FD76F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FC94007" w14:textId="77777777" w:rsidR="000C56DC" w:rsidRDefault="000C56DC" w:rsidP="000C56DC"/>
          <w:p w14:paraId="56130941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73FD536" w14:textId="77777777" w:rsidR="007C4ACD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B21C0E" w14:textId="3356E299" w:rsidR="007C4ACD" w:rsidRPr="008E74DF" w:rsidRDefault="007C4ACD" w:rsidP="00331B3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DB2C22" w14:paraId="314DE5DC" w14:textId="77777777" w:rsidTr="00DB2C22">
        <w:trPr>
          <w:trHeight w:val="142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1162892D" w14:textId="6406543F" w:rsidR="00DB2C22" w:rsidRDefault="00DB2C22" w:rsidP="00331B3C">
            <w:pPr>
              <w:rPr>
                <w:szCs w:val="18"/>
              </w:rPr>
            </w:pPr>
          </w:p>
          <w:tbl>
            <w:tblPr>
              <w:tblStyle w:val="TableGrid"/>
              <w:tblW w:w="7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51"/>
              <w:gridCol w:w="3651"/>
            </w:tblGrid>
            <w:tr w:rsidR="00DB2C22" w14:paraId="6DA3A4F9" w14:textId="77777777" w:rsidTr="00DB2C22">
              <w:trPr>
                <w:trHeight w:val="960"/>
              </w:trPr>
              <w:tc>
                <w:tcPr>
                  <w:tcW w:w="3651" w:type="dxa"/>
                </w:tcPr>
                <w:p w14:paraId="2DCA2BD4" w14:textId="3DBC91B5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Undergraduate</w:t>
                  </w:r>
                </w:p>
                <w:p w14:paraId="40003563" w14:textId="062EA7B9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George Mason University, VA</w:t>
                  </w:r>
                </w:p>
                <w:p w14:paraId="70B9312D" w14:textId="46E51356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September 2009 – May 2012</w:t>
                  </w:r>
                </w:p>
                <w:p w14:paraId="64E9722A" w14:textId="5D23ADBF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Electrical Engineering</w:t>
                  </w:r>
                </w:p>
              </w:tc>
              <w:tc>
                <w:tcPr>
                  <w:tcW w:w="3651" w:type="dxa"/>
                </w:tcPr>
                <w:p w14:paraId="64DF09FF" w14:textId="744E8258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</w:t>
                  </w: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>Graduate</w:t>
                  </w:r>
                </w:p>
                <w:p w14:paraId="5B8F5D1E" w14:textId="77777777" w:rsidR="00DB2C22" w:rsidRPr="00306DE3" w:rsidRDefault="00DB2C22" w:rsidP="00DB2C22">
                  <w:pPr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</w:pPr>
                  <w:r w:rsidRPr="00306DE3">
                    <w:rPr>
                      <w:b/>
                      <w:bCs/>
                      <w:i/>
                      <w:iCs/>
                      <w:sz w:val="18"/>
                      <w:szCs w:val="16"/>
                    </w:rPr>
                    <w:t xml:space="preserve">   George Mason University, VA</w:t>
                  </w:r>
                </w:p>
                <w:p w14:paraId="25F42DCE" w14:textId="043DE2F3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January 2015 – May 2017</w:t>
                  </w:r>
                </w:p>
                <w:p w14:paraId="6ACDA0ED" w14:textId="2E495644" w:rsidR="00DB2C22" w:rsidRPr="00306DE3" w:rsidRDefault="00DB2C22" w:rsidP="00DB2C22">
                  <w:pPr>
                    <w:rPr>
                      <w:sz w:val="18"/>
                      <w:szCs w:val="16"/>
                    </w:rPr>
                  </w:pPr>
                  <w:r w:rsidRPr="00306DE3">
                    <w:rPr>
                      <w:sz w:val="18"/>
                      <w:szCs w:val="16"/>
                    </w:rPr>
                    <w:t xml:space="preserve">   Telecommunications</w:t>
                  </w:r>
                </w:p>
              </w:tc>
            </w:tr>
          </w:tbl>
          <w:p w14:paraId="335ACBD5" w14:textId="77777777" w:rsidR="00DB2C22" w:rsidRDefault="00DB2C22" w:rsidP="00331B3C">
            <w:pPr>
              <w:rPr>
                <w:szCs w:val="18"/>
              </w:rPr>
            </w:pPr>
          </w:p>
          <w:p w14:paraId="57804894" w14:textId="02BED68C" w:rsidR="00DB2C22" w:rsidRDefault="00306DE3" w:rsidP="00DB2C22">
            <w:pPr>
              <w:pStyle w:val="Heading3"/>
            </w:pPr>
            <w:r>
              <w:t>CERTIFICATIONS</w:t>
            </w:r>
          </w:p>
        </w:tc>
        <w:tc>
          <w:tcPr>
            <w:tcW w:w="554" w:type="dxa"/>
            <w:vMerge/>
            <w:vAlign w:val="center"/>
          </w:tcPr>
          <w:p w14:paraId="6F6D36F2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4BE1D24E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306DE3" w14:paraId="78A04DC4" w14:textId="77777777" w:rsidTr="00306DE3">
        <w:trPr>
          <w:trHeight w:val="988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486941EC" w14:textId="77777777" w:rsidR="00306DE3" w:rsidRDefault="00306DE3" w:rsidP="00331B3C">
            <w:pPr>
              <w:rPr>
                <w:szCs w:val="18"/>
              </w:rPr>
            </w:pPr>
          </w:p>
          <w:p w14:paraId="3354F2DC" w14:textId="7EBA07D7" w:rsidR="00306DE3" w:rsidRDefault="00EE7189" w:rsidP="00306DE3">
            <w:pPr>
              <w:ind w:left="52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 w:rsidR="00306DE3" w:rsidRPr="00306DE3">
              <w:rPr>
                <w:sz w:val="18"/>
                <w:szCs w:val="18"/>
              </w:rPr>
              <w:t>Advanced SQL + MySQL for Analytics &amp; Business</w:t>
            </w:r>
            <w:r w:rsidR="00306DE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="00306DE3">
              <w:rPr>
                <w:sz w:val="18"/>
                <w:szCs w:val="18"/>
              </w:rPr>
              <w:t xml:space="preserve"> Udemy</w:t>
            </w:r>
          </w:p>
          <w:p w14:paraId="3CA4E82B" w14:textId="394C9D38" w:rsidR="00EE7189" w:rsidRPr="00EE7189" w:rsidRDefault="00EE7189" w:rsidP="00306DE3">
            <w:pPr>
              <w:ind w:left="527" w:hanging="357"/>
              <w:rPr>
                <w:sz w:val="18"/>
                <w:szCs w:val="16"/>
              </w:rPr>
            </w:pPr>
            <w:r>
              <w:rPr>
                <w:szCs w:val="18"/>
              </w:rPr>
              <w:t xml:space="preserve">- </w:t>
            </w:r>
            <w:r w:rsidRPr="00EE7189">
              <w:rPr>
                <w:sz w:val="18"/>
                <w:szCs w:val="16"/>
              </w:rPr>
              <w:t>Python for Data Science and Machine Learning Bootcamp - Udemy</w:t>
            </w:r>
          </w:p>
          <w:p w14:paraId="666B5763" w14:textId="7F223C74" w:rsidR="00306DE3" w:rsidRDefault="00306DE3" w:rsidP="00331B3C">
            <w:pPr>
              <w:rPr>
                <w:szCs w:val="18"/>
              </w:rPr>
            </w:pPr>
          </w:p>
          <w:p w14:paraId="5F761BD6" w14:textId="77777777" w:rsidR="00306DE3" w:rsidRDefault="00306DE3" w:rsidP="00331B3C">
            <w:pPr>
              <w:rPr>
                <w:szCs w:val="18"/>
              </w:rPr>
            </w:pPr>
          </w:p>
          <w:p w14:paraId="110A639C" w14:textId="6E3973D3" w:rsidR="00306DE3" w:rsidRDefault="00306DE3" w:rsidP="00306DE3">
            <w:pPr>
              <w:pStyle w:val="Heading3"/>
            </w:pPr>
            <w:r>
              <w:t>PROJECTS</w:t>
            </w:r>
          </w:p>
        </w:tc>
        <w:tc>
          <w:tcPr>
            <w:tcW w:w="554" w:type="dxa"/>
            <w:vMerge/>
            <w:vAlign w:val="center"/>
          </w:tcPr>
          <w:p w14:paraId="569C0441" w14:textId="77777777" w:rsidR="00306DE3" w:rsidRDefault="00306DE3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3A5C0E60" w14:textId="77777777" w:rsidR="00306DE3" w:rsidRPr="008E74DF" w:rsidRDefault="00306DE3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DB2C22" w14:paraId="23A6BF92" w14:textId="77777777" w:rsidTr="000C1A0D">
        <w:trPr>
          <w:trHeight w:val="4309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2D1A3E42" w14:textId="77777777" w:rsidR="00DB2C22" w:rsidRDefault="00DB2C22" w:rsidP="00331B3C">
            <w:pPr>
              <w:rPr>
                <w:szCs w:val="18"/>
              </w:rPr>
            </w:pPr>
          </w:p>
          <w:p w14:paraId="25122F41" w14:textId="77777777" w:rsidR="007C4FA1" w:rsidRDefault="00DB2C22" w:rsidP="007C4FA1">
            <w:pPr>
              <w:rPr>
                <w:bCs/>
                <w:sz w:val="18"/>
                <w:szCs w:val="16"/>
              </w:rPr>
            </w:pPr>
            <w:r>
              <w:rPr>
                <w:szCs w:val="18"/>
              </w:rPr>
              <w:t xml:space="preserve">   </w:t>
            </w:r>
            <w:r w:rsidR="007C4FA1" w:rsidRPr="000C1A0D">
              <w:rPr>
                <w:b/>
                <w:sz w:val="18"/>
                <w:szCs w:val="16"/>
              </w:rPr>
              <w:t>&lt;Hello World/&gt; Full-stack project:</w:t>
            </w:r>
            <w:r w:rsidR="007C4FA1" w:rsidRPr="000C1A0D">
              <w:rPr>
                <w:bCs/>
                <w:sz w:val="18"/>
                <w:szCs w:val="16"/>
              </w:rPr>
              <w:t xml:space="preserve"> A dummy eLearning website built with django</w:t>
            </w:r>
            <w:r w:rsidR="007C4FA1">
              <w:rPr>
                <w:bCs/>
                <w:sz w:val="18"/>
                <w:szCs w:val="16"/>
              </w:rPr>
              <w:t xml:space="preserve">, </w:t>
            </w:r>
            <w:r w:rsidR="007C4FA1">
              <w:rPr>
                <w:bCs/>
                <w:sz w:val="18"/>
                <w:szCs w:val="16"/>
              </w:rPr>
              <w:t xml:space="preserve">   </w:t>
            </w:r>
          </w:p>
          <w:p w14:paraId="679DA503" w14:textId="00C14F64" w:rsidR="007C4FA1" w:rsidRPr="000C1A0D" w:rsidRDefault="007C4FA1" w:rsidP="007C4FA1">
            <w:pPr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   </w:t>
            </w:r>
            <w:r>
              <w:rPr>
                <w:bCs/>
                <w:sz w:val="18"/>
                <w:szCs w:val="16"/>
              </w:rPr>
              <w:t>RES</w:t>
            </w:r>
            <w:r>
              <w:rPr>
                <w:bCs/>
                <w:sz w:val="18"/>
                <w:szCs w:val="16"/>
              </w:rPr>
              <w:t>T</w:t>
            </w:r>
            <w:r>
              <w:rPr>
                <w:bCs/>
                <w:sz w:val="18"/>
                <w:szCs w:val="16"/>
              </w:rPr>
              <w:t xml:space="preserve"> Framework</w:t>
            </w:r>
            <w:r w:rsidRPr="000C1A0D">
              <w:rPr>
                <w:bCs/>
                <w:sz w:val="18"/>
                <w:szCs w:val="16"/>
              </w:rPr>
              <w:t xml:space="preserve">, </w:t>
            </w:r>
            <w:r>
              <w:rPr>
                <w:bCs/>
                <w:sz w:val="18"/>
                <w:szCs w:val="16"/>
              </w:rPr>
              <w:t>J</w:t>
            </w:r>
            <w:r w:rsidRPr="000C1A0D">
              <w:rPr>
                <w:bCs/>
                <w:sz w:val="18"/>
                <w:szCs w:val="16"/>
              </w:rPr>
              <w:t>avaScript, Bootstrap</w:t>
            </w:r>
            <w:r>
              <w:rPr>
                <w:bCs/>
                <w:sz w:val="18"/>
                <w:szCs w:val="16"/>
              </w:rPr>
              <w:t xml:space="preserve"> and Stripe API</w:t>
            </w:r>
            <w:r w:rsidRPr="000C1A0D">
              <w:rPr>
                <w:bCs/>
                <w:sz w:val="18"/>
                <w:szCs w:val="16"/>
              </w:rPr>
              <w:t xml:space="preserve"> to provide user experience as a </w:t>
            </w:r>
          </w:p>
          <w:p w14:paraId="25D061D2" w14:textId="77777777" w:rsidR="007C4FA1" w:rsidRPr="000C1A0D" w:rsidRDefault="007C4FA1" w:rsidP="007C4FA1">
            <w:pPr>
              <w:rPr>
                <w:bCs/>
                <w:sz w:val="18"/>
                <w:szCs w:val="16"/>
              </w:rPr>
            </w:pPr>
            <w:r w:rsidRPr="000C1A0D">
              <w:rPr>
                <w:bCs/>
                <w:sz w:val="18"/>
                <w:szCs w:val="16"/>
              </w:rPr>
              <w:t xml:space="preserve">   student. Hosted with Heroku and AWS S3. </w:t>
            </w:r>
            <w:hyperlink r:id="rId13" w:history="1">
              <w:r w:rsidRPr="000C1A0D">
                <w:rPr>
                  <w:rStyle w:val="Hyperlink"/>
                  <w:bCs/>
                  <w:sz w:val="18"/>
                  <w:szCs w:val="16"/>
                </w:rPr>
                <w:t>Website</w:t>
              </w:r>
            </w:hyperlink>
            <w:r w:rsidRPr="000C1A0D">
              <w:rPr>
                <w:bCs/>
                <w:sz w:val="18"/>
                <w:szCs w:val="16"/>
              </w:rPr>
              <w:t xml:space="preserve">  </w:t>
            </w:r>
            <w:hyperlink r:id="rId14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46458730" w14:textId="77777777" w:rsidR="007C4FA1" w:rsidRPr="000C1A0D" w:rsidRDefault="007C4FA1" w:rsidP="007C4FA1">
            <w:pPr>
              <w:rPr>
                <w:sz w:val="18"/>
                <w:szCs w:val="22"/>
              </w:rPr>
            </w:pPr>
          </w:p>
          <w:p w14:paraId="7460045E" w14:textId="77777777" w:rsidR="007C4FA1" w:rsidRPr="000C1A0D" w:rsidRDefault="007C4FA1" w:rsidP="007C4FA1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b/>
                <w:sz w:val="18"/>
                <w:szCs w:val="16"/>
              </w:rPr>
              <w:t xml:space="preserve">   pybot n00b: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Automated test performed on </w:t>
            </w:r>
            <w:r w:rsidRPr="000C1A0D">
              <w:rPr>
                <w:bCs/>
                <w:sz w:val="18"/>
                <w:szCs w:val="16"/>
              </w:rPr>
              <w:t>&lt;Hello World/&gt;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project. Script written   </w:t>
            </w:r>
          </w:p>
          <w:p w14:paraId="22947260" w14:textId="77777777" w:rsidR="007C4FA1" w:rsidRPr="000C1A0D" w:rsidRDefault="007C4FA1" w:rsidP="007C4FA1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with Python unittest module and Selenium. The test results are formatted and </w:t>
            </w:r>
          </w:p>
          <w:p w14:paraId="4C659F9B" w14:textId="33F499D4" w:rsidR="007C4FA1" w:rsidRDefault="007C4FA1" w:rsidP="007C4FA1">
            <w:pPr>
              <w:rPr>
                <w:szCs w:val="18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emailed. </w:t>
            </w:r>
            <w:hyperlink r:id="rId15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Watch </w:t>
              </w:r>
              <w:r w:rsidRPr="000C1A0D">
                <w:rPr>
                  <w:rStyle w:val="Hyperlink"/>
                  <w:bCs/>
                  <w:sz w:val="18"/>
                  <w:szCs w:val="16"/>
                </w:rPr>
                <w:t>Demo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</w:t>
            </w:r>
            <w:hyperlink r:id="rId16" w:history="1">
              <w:r w:rsidRPr="000C1A0D">
                <w:rPr>
                  <w:rStyle w:val="Hyperlink"/>
                  <w:bCs/>
                  <w:sz w:val="18"/>
                  <w:szCs w:val="16"/>
                </w:rPr>
                <w:t>GitHub</w:t>
              </w:r>
            </w:hyperlink>
          </w:p>
          <w:p w14:paraId="5967035C" w14:textId="77777777" w:rsidR="007C4FA1" w:rsidRDefault="007C4FA1" w:rsidP="00DB2C22">
            <w:pPr>
              <w:rPr>
                <w:szCs w:val="18"/>
              </w:rPr>
            </w:pPr>
          </w:p>
          <w:p w14:paraId="04D99995" w14:textId="12187306" w:rsidR="00DB2C22" w:rsidRPr="000C1A0D" w:rsidRDefault="007C4FA1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>
              <w:rPr>
                <w:b/>
                <w:sz w:val="18"/>
                <w:szCs w:val="16"/>
              </w:rPr>
              <w:t xml:space="preserve">   </w:t>
            </w:r>
            <w:r w:rsidR="00DB2C22" w:rsidRPr="000C1A0D">
              <w:rPr>
                <w:b/>
                <w:sz w:val="18"/>
                <w:szCs w:val="16"/>
              </w:rPr>
              <w:t>COVID-19 Analysis:</w:t>
            </w:r>
            <w:r w:rsidR="00DB2C22" w:rsidRPr="000C1A0D">
              <w:rPr>
                <w:bCs/>
                <w:sz w:val="18"/>
                <w:szCs w:val="16"/>
              </w:rPr>
              <w:t xml:space="preserve"> </w:t>
            </w:r>
            <w:r w:rsidR="00DB2C22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visualization and forecast on S. Korea COVID-19     </w:t>
            </w:r>
          </w:p>
          <w:p w14:paraId="562D4F1F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dataset using Python. Map visualization of contagion using Plotly and Mapbox </w:t>
            </w:r>
          </w:p>
          <w:p w14:paraId="06988B3E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API. Forecast using Statsmodels exponential smoothing on date-time series. </w:t>
            </w:r>
          </w:p>
          <w:p w14:paraId="7103798C" w14:textId="5C5C0D65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Forecast had a MAPE of 2.41%. </w:t>
            </w:r>
            <w:hyperlink r:id="rId17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527AB7ED" w14:textId="48EEEFF0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3645E256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Automobiles Data: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Data imputation and determination of a suitable supervised    </w:t>
            </w:r>
          </w:p>
          <w:p w14:paraId="67040293" w14:textId="77777777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ML algorithm amongst KNN, SVM, Random Forest Classifier. ML selection was </w:t>
            </w:r>
          </w:p>
          <w:p w14:paraId="0623474D" w14:textId="5DBE686F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done using Stratified KFold and GridSearchCV</w:t>
            </w:r>
            <w:r w:rsidR="000C1A0D"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. </w:t>
            </w:r>
            <w:hyperlink r:id="rId18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1177B929" w14:textId="1272F7F8" w:rsidR="00DB2C22" w:rsidRPr="000C1A0D" w:rsidRDefault="00DB2C22" w:rsidP="00DB2C22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  <w:p w14:paraId="443C7901" w14:textId="77777777" w:rsidR="000C1A0D" w:rsidRPr="000C1A0D" w:rsidRDefault="000C1A0D" w:rsidP="000C1A0D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  <w:r w:rsidRPr="000C1A0D">
              <w:rPr>
                <w:sz w:val="18"/>
                <w:szCs w:val="16"/>
              </w:rPr>
              <w:t xml:space="preserve">   </w:t>
            </w:r>
            <w:r w:rsidRPr="000C1A0D">
              <w:rPr>
                <w:b/>
                <w:sz w:val="18"/>
                <w:szCs w:val="16"/>
              </w:rPr>
              <w:t>Buzz Words with NLP:</w:t>
            </w:r>
            <w:r w:rsidRPr="000C1A0D">
              <w:rPr>
                <w:bCs/>
                <w:sz w:val="18"/>
                <w:szCs w:val="16"/>
              </w:rPr>
              <w:t xml:space="preserve"> </w:t>
            </w: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Finding most frequent words from a dataset of commercial    </w:t>
            </w:r>
          </w:p>
          <w:p w14:paraId="073B4412" w14:textId="47500505" w:rsidR="000C1A0D" w:rsidRPr="000C1A0D" w:rsidRDefault="000C1A0D" w:rsidP="000C1A0D">
            <w:pPr>
              <w:rPr>
                <w:bCs/>
                <w:sz w:val="18"/>
                <w:szCs w:val="16"/>
              </w:rPr>
            </w:pPr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  slogans using Python NLTK and Scikit-learn. </w:t>
            </w:r>
            <w:hyperlink r:id="rId19" w:history="1"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>J</w:t>
              </w:r>
              <w:r w:rsidRPr="000C1A0D">
                <w:rPr>
                  <w:rStyle w:val="Hyperlink"/>
                  <w:sz w:val="18"/>
                  <w:szCs w:val="22"/>
                </w:rPr>
                <w:t>upyter</w:t>
              </w:r>
              <w:r w:rsidRPr="000C1A0D">
                <w:rPr>
                  <w:rStyle w:val="Hyperlink"/>
                  <w:sz w:val="18"/>
                  <w:szCs w:val="16"/>
                  <w:shd w:val="clear" w:color="auto" w:fill="FFFFFF"/>
                </w:rPr>
                <w:t xml:space="preserve"> Notebook </w:t>
              </w:r>
            </w:hyperlink>
            <w:r w:rsidRPr="000C1A0D">
              <w:rPr>
                <w:color w:val="2B2B2B"/>
                <w:sz w:val="18"/>
                <w:szCs w:val="16"/>
                <w:shd w:val="clear" w:color="auto" w:fill="FFFFFF"/>
              </w:rPr>
              <w:t xml:space="preserve"> </w:t>
            </w:r>
          </w:p>
          <w:p w14:paraId="49418A4F" w14:textId="7846B7D4" w:rsidR="00DB2C22" w:rsidRPr="000C1A0D" w:rsidRDefault="00DB2C22" w:rsidP="00331B3C">
            <w:pPr>
              <w:rPr>
                <w:color w:val="2B2B2B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554" w:type="dxa"/>
            <w:vMerge/>
            <w:vAlign w:val="center"/>
          </w:tcPr>
          <w:p w14:paraId="7263CE31" w14:textId="77777777" w:rsidR="00DB2C22" w:rsidRDefault="00DB2C22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</w:tcPr>
          <w:p w14:paraId="79EA114D" w14:textId="77777777" w:rsidR="00DB2C22" w:rsidRPr="008E74DF" w:rsidRDefault="00DB2C22" w:rsidP="00331B3C">
            <w:pPr>
              <w:pStyle w:val="Text"/>
              <w:ind w:left="0"/>
              <w:rPr>
                <w:color w:val="FFFFFF" w:themeColor="background1"/>
              </w:rPr>
            </w:pPr>
          </w:p>
        </w:tc>
      </w:tr>
      <w:tr w:rsidR="00AD6FA4" w14:paraId="6CA272C9" w14:textId="77777777" w:rsidTr="00DB2C22">
        <w:trPr>
          <w:trHeight w:val="567"/>
        </w:trPr>
        <w:tc>
          <w:tcPr>
            <w:tcW w:w="727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9760E22" w14:textId="77777777" w:rsidR="00AD6FA4" w:rsidRDefault="00322AD1" w:rsidP="00331B3C">
            <w:pPr>
              <w:pStyle w:val="Heading3"/>
            </w:pPr>
            <w:sdt>
              <w:sdtPr>
                <w:id w:val="1813675065"/>
                <w:placeholder>
                  <w:docPart w:val="EA638505F57B4A18B15079CE6A2A51B0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55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0911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73F0816F" w14:textId="77777777" w:rsidR="00AD6FA4" w:rsidRDefault="00AD6FA4" w:rsidP="00331B3C"/>
        </w:tc>
      </w:tr>
      <w:tr w:rsidR="00AD6FA4" w14:paraId="20749B26" w14:textId="77777777" w:rsidTr="00FD7B27">
        <w:trPr>
          <w:trHeight w:val="567"/>
        </w:trPr>
        <w:tc>
          <w:tcPr>
            <w:tcW w:w="7276" w:type="dxa"/>
            <w:gridSpan w:val="12"/>
            <w:tcBorders>
              <w:top w:val="single" w:sz="8" w:space="0" w:color="2C3B57" w:themeColor="text2"/>
            </w:tcBorders>
          </w:tcPr>
          <w:p w14:paraId="54B4DF33" w14:textId="77777777" w:rsidR="000C1A0D" w:rsidRDefault="000C1A0D" w:rsidP="00331B3C">
            <w:pPr>
              <w:pStyle w:val="Dates"/>
              <w:rPr>
                <w:color w:val="auto"/>
              </w:rPr>
            </w:pPr>
          </w:p>
          <w:p w14:paraId="60837909" w14:textId="6B847CCE" w:rsidR="000C1A0D" w:rsidRPr="000C1A0D" w:rsidRDefault="000C1A0D" w:rsidP="00331B3C">
            <w:pPr>
              <w:pStyle w:val="Dates"/>
              <w:rPr>
                <w:i/>
                <w:iCs/>
                <w:color w:val="auto"/>
              </w:rPr>
            </w:pPr>
            <w:r w:rsidRPr="000C1A0D">
              <w:rPr>
                <w:i/>
                <w:iCs/>
                <w:color w:val="auto"/>
              </w:rPr>
              <w:t>IDARE LLC, Dhaka, Bangladesh</w:t>
            </w:r>
          </w:p>
          <w:p w14:paraId="2F1A85C7" w14:textId="6D764507" w:rsidR="00AD6FA4" w:rsidRPr="000C1A0D" w:rsidRDefault="000C1A0D" w:rsidP="000C1A0D">
            <w:pPr>
              <w:pStyle w:val="Text"/>
              <w:rPr>
                <w:b/>
                <w:bCs/>
                <w:i/>
                <w:iCs/>
                <w:color w:val="auto"/>
                <w:sz w:val="20"/>
                <w:szCs w:val="22"/>
              </w:rPr>
            </w:pPr>
            <w:r w:rsidRPr="000C1A0D">
              <w:rPr>
                <w:b/>
                <w:bCs/>
                <w:i/>
                <w:iCs/>
                <w:color w:val="auto"/>
                <w:sz w:val="20"/>
                <w:szCs w:val="22"/>
              </w:rPr>
              <w:t>Application Engineer, March 2019 - February 2020</w:t>
            </w:r>
          </w:p>
          <w:p w14:paraId="7776532B" w14:textId="52D609B1" w:rsidR="000C1A0D" w:rsidRPr="000C1A0D" w:rsidRDefault="000C1A0D" w:rsidP="000C1A0D">
            <w:pPr>
              <w:ind w:left="185"/>
              <w:rPr>
                <w:bCs/>
                <w:sz w:val="18"/>
                <w:szCs w:val="18"/>
              </w:rPr>
            </w:pPr>
            <w:r w:rsidRPr="000C1A0D">
              <w:rPr>
                <w:bCs/>
                <w:sz w:val="18"/>
                <w:szCs w:val="18"/>
              </w:rPr>
              <w:t xml:space="preserve">A Houston based startup with a vision to develop a SaaS for the energy industry. An </w:t>
            </w:r>
            <w:r>
              <w:rPr>
                <w:bCs/>
                <w:sz w:val="18"/>
                <w:szCs w:val="18"/>
              </w:rPr>
              <w:t xml:space="preserve">    </w:t>
            </w:r>
            <w:r w:rsidRPr="000C1A0D">
              <w:rPr>
                <w:bCs/>
                <w:sz w:val="18"/>
                <w:szCs w:val="18"/>
              </w:rPr>
              <w:t>application that automates and optimizes complex time-consuming engineering designs to significantly reduce project completion time. Responsible for implementing vast amount of calculations in IDARE’s application engine.</w:t>
            </w:r>
          </w:p>
          <w:p w14:paraId="57E35FE4" w14:textId="77777777" w:rsidR="000C1A0D" w:rsidRPr="000C1A0D" w:rsidRDefault="000C1A0D" w:rsidP="000C1A0D">
            <w:pPr>
              <w:rPr>
                <w:bCs/>
                <w:sz w:val="18"/>
                <w:szCs w:val="18"/>
              </w:rPr>
            </w:pPr>
          </w:p>
          <w:p w14:paraId="152A5DF5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Converted complex Mathcad calculations to analytics scripts using Python’s scientific libraries (Scipy, Numpy), Scikit-learn for ML modelling and data visualization libraries (Plotly, Cufflinks).</w:t>
            </w:r>
          </w:p>
          <w:p w14:paraId="15634C6F" w14:textId="49045860" w:rsid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lastRenderedPageBreak/>
              <w:t>Implemented algorithms like binary search and memorization to speed up calculation</w:t>
            </w:r>
          </w:p>
          <w:p w14:paraId="46BF4247" w14:textId="77777777" w:rsidR="00DA1D04" w:rsidRPr="000C1A0D" w:rsidRDefault="00DA1D04" w:rsidP="00DA1D0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  <w:p w14:paraId="1D77FC4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Analytics served as API using django and django REST framework</w:t>
            </w:r>
          </w:p>
          <w:p w14:paraId="1F16850B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Created interactive UI using vertical stepper template and jQuery for users to send input data to the analytics API</w:t>
            </w:r>
          </w:p>
          <w:p w14:paraId="3DFAA886" w14:textId="77777777" w:rsidR="000C1A0D" w:rsidRPr="000C1A0D" w:rsidRDefault="000C1A0D" w:rsidP="000C1A0D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 xml:space="preserve">Results were saved as pdf reports using wkhtmltopdf package and saved into database for user to download. </w:t>
            </w:r>
          </w:p>
          <w:p w14:paraId="6D430C6F" w14:textId="77777777" w:rsidR="000C1A0D" w:rsidRPr="000C1A0D" w:rsidRDefault="000C1A0D" w:rsidP="000C1A0D">
            <w:pPr>
              <w:pStyle w:val="Text"/>
              <w:rPr>
                <w:color w:val="1F3864" w:themeColor="accent1" w:themeShade="80"/>
              </w:rPr>
            </w:pPr>
          </w:p>
          <w:p w14:paraId="44446550" w14:textId="77777777" w:rsidR="000C1A0D" w:rsidRPr="000C1A0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UDPlatforms, Dhaka, Bangladesh,</w:t>
            </w:r>
          </w:p>
          <w:p w14:paraId="172CBBD3" w14:textId="4EEF312E" w:rsidR="007C4ACD" w:rsidRPr="007C4ACD" w:rsidRDefault="000C1A0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Junior Software Developer</w:t>
            </w:r>
            <w:r w:rsidR="007C4FA1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, January</w:t>
            </w:r>
            <w:r w:rsidRPr="000C1A0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2018-February 2019</w:t>
            </w:r>
          </w:p>
          <w:p w14:paraId="14E769FC" w14:textId="77777777" w:rsidR="000C1A0D" w:rsidRPr="000C1A0D" w:rsidRDefault="000C1A0D" w:rsidP="008D32B6">
            <w:pPr>
              <w:ind w:left="185"/>
              <w:rPr>
                <w:sz w:val="18"/>
                <w:szCs w:val="18"/>
              </w:rPr>
            </w:pPr>
            <w:r w:rsidRPr="000C1A0D">
              <w:rPr>
                <w:b/>
                <w:sz w:val="18"/>
                <w:szCs w:val="18"/>
              </w:rPr>
              <w:t xml:space="preserve">Map Visualization Project: </w:t>
            </w:r>
            <w:r w:rsidRPr="000C1A0D">
              <w:rPr>
                <w:sz w:val="18"/>
                <w:szCs w:val="18"/>
              </w:rPr>
              <w:t>Developed a prototype for a web-based solution to visualize traffic data in USA</w:t>
            </w:r>
          </w:p>
          <w:p w14:paraId="0CD99342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 was extracted from large csv files and loaded into PostgreSQL database.</w:t>
            </w:r>
          </w:p>
          <w:p w14:paraId="11F312FC" w14:textId="77777777" w:rsidR="000C1A0D" w:rsidRP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Queried, filtered data from database and sent them to Google Map API for visualization </w:t>
            </w:r>
          </w:p>
          <w:p w14:paraId="352C1661" w14:textId="0B57261A" w:rsidR="000C1A0D" w:rsidRDefault="000C1A0D" w:rsidP="0023590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C1A0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Used Google Map API features like marker clustering, custom markers with info window and choropleth map.</w:t>
            </w:r>
          </w:p>
          <w:p w14:paraId="295D78AE" w14:textId="52D4B655" w:rsidR="00340DA1" w:rsidRDefault="00340DA1" w:rsidP="00340DA1">
            <w:pPr>
              <w:rPr>
                <w:sz w:val="18"/>
                <w:szCs w:val="18"/>
              </w:rPr>
            </w:pPr>
          </w:p>
          <w:p w14:paraId="4563B7CA" w14:textId="36984237" w:rsidR="00340DA1" w:rsidRPr="00340DA1" w:rsidRDefault="00340DA1" w:rsidP="00340DA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340DA1">
              <w:rPr>
                <w:b/>
                <w:bCs/>
                <w:sz w:val="18"/>
                <w:szCs w:val="18"/>
              </w:rPr>
              <w:t>Moodle Support:</w:t>
            </w:r>
          </w:p>
          <w:p w14:paraId="6E49D397" w14:textId="2AD9938F" w:rsidR="00340DA1" w:rsidRDefault="00340DA1" w:rsidP="00340DA1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Provided administrative support and troubleshooting for a Moodle based interpreter education and service platform. </w:t>
            </w:r>
          </w:p>
          <w:p w14:paraId="1E12739C" w14:textId="77777777" w:rsidR="008D32B6" w:rsidRPr="008D32B6" w:rsidRDefault="008D32B6" w:rsidP="008D32B6">
            <w:pPr>
              <w:rPr>
                <w:sz w:val="18"/>
                <w:szCs w:val="18"/>
              </w:rPr>
            </w:pPr>
          </w:p>
          <w:p w14:paraId="542B2767" w14:textId="77777777" w:rsid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8C7E7C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proofErr w:type="spellStart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Mobilitie</w:t>
            </w:r>
            <w:proofErr w:type="spellEnd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 xml:space="preserve"> LLC, Atlanta, GA, </w:t>
            </w:r>
          </w:p>
          <w:p w14:paraId="08137977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April 2016–November 2017</w:t>
            </w:r>
          </w:p>
          <w:p w14:paraId="6E27783C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Market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Responsible for the south region market for Small Cell LTE/VoLTE (4G) project. Worked with the Network Real Estate (NRE), Site Selection &amp; Sprint local RF teams to review and approve Small Cell candidates using ArcGIS. Worked with Sprint’s Network Vision and mTRAC to make sure all candidate information/status for the market was up to date. Reviewed and approved propagation maps generated by Sprint LRF for candidate submission. </w:t>
            </w:r>
          </w:p>
          <w:p w14:paraId="7B3C83DD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5B9BAF0B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Team Lead: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Introduced Electromagnetic Emissions (EME) analysis program in </w:t>
            </w:r>
            <w:proofErr w:type="spellStart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Mobilitie</w:t>
            </w:r>
            <w:proofErr w:type="spellEnd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to aid permit application for small cell and backhaul candidates. Worked with the Network Real Estate (NRE), Architect &amp; Engineering (A&amp;E) teams and Professional Engineer (PE) to develop guidelines and process flow for report creation. Trained engineers on EME studies, FCC compliance and OSHA RF Signage Guidelines. </w:t>
            </w:r>
          </w:p>
          <w:p w14:paraId="7E971947" w14:textId="7777777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</w:p>
          <w:p w14:paraId="0AABE77F" w14:textId="5A3C9B54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 xml:space="preserve">DAS Commissioning: 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Attended and monitored DAS Commissioning process. Worked with the commissioning engineer to gain key insight on in-building infrastructure and DAS optimization. Derived front-end link budget calculations from iBwave design to make sure target pilot power was reached. </w:t>
            </w:r>
          </w:p>
          <w:p w14:paraId="621FBF47" w14:textId="77777777" w:rsidR="007C4ACD" w:rsidRPr="007C4ACD" w:rsidRDefault="007C4ACD" w:rsidP="008D32B6">
            <w:pPr>
              <w:ind w:left="185" w:hanging="357"/>
              <w:rPr>
                <w:sz w:val="18"/>
                <w:szCs w:val="18"/>
              </w:rPr>
            </w:pPr>
          </w:p>
          <w:p w14:paraId="7FDCBB37" w14:textId="77777777" w:rsidR="007C4ACD" w:rsidRPr="007C4ACD" w:rsidRDefault="007C4ACD" w:rsidP="008D32B6">
            <w:pPr>
              <w:pStyle w:val="ListParagraph"/>
              <w:numPr>
                <w:ilvl w:val="0"/>
                <w:numId w:val="15"/>
              </w:numPr>
              <w:spacing w:before="0" w:line="240" w:lineRule="auto"/>
              <w:ind w:left="185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C4ACD">
              <w:rPr>
                <w:rFonts w:asciiTheme="minorHAnsi" w:hAnsiTheme="minorHAnsi" w:cstheme="minorHAnsi"/>
                <w:b/>
                <w:color w:val="auto"/>
                <w:sz w:val="18"/>
                <w:szCs w:val="18"/>
              </w:rPr>
              <w:t>DAS Benchmark &amp; Optimization:</w:t>
            </w:r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Performed drive/walk tests for Benchmark reports using </w:t>
            </w:r>
            <w:proofErr w:type="spellStart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SeeHawk</w:t>
            </w:r>
            <w:proofErr w:type="spellEnd"/>
            <w:r w:rsidRPr="007C4ACD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and TEMS pocket. Good knowledge of LTE/CDMA/UMTS desirable KPIs. Finish tests within the given deadline regardless of challenges/setbacks faced.   </w:t>
            </w:r>
          </w:p>
          <w:p w14:paraId="52072324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6DC0726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14:paraId="720B2C4C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Telnet-</w:t>
            </w:r>
            <w:proofErr w:type="spellStart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inc</w:t>
            </w:r>
            <w:proofErr w:type="spellEnd"/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, Rockville, MD,</w:t>
            </w:r>
          </w:p>
          <w:p w14:paraId="31AF443D" w14:textId="77777777" w:rsidR="007C4ACD" w:rsidRPr="007C4ACD" w:rsidRDefault="007C4ACD" w:rsidP="008D32B6">
            <w:pPr>
              <w:pStyle w:val="Heading4"/>
              <w:ind w:left="185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Cs w:val="20"/>
              </w:rPr>
            </w:pPr>
            <w:r w:rsidRPr="007C4ACD">
              <w:rPr>
                <w:rFonts w:asciiTheme="minorHAnsi" w:hAnsiTheme="minorHAnsi" w:cstheme="minorHAnsi"/>
                <w:b/>
                <w:bCs/>
                <w:color w:val="auto"/>
                <w:szCs w:val="20"/>
              </w:rPr>
              <w:t>RF Engineer, June 2012-April 2016</w:t>
            </w:r>
          </w:p>
          <w:p w14:paraId="32F76AC5" w14:textId="2BD9AFE7" w:rsidR="007C4ACD" w:rsidRPr="007C4ACD" w:rsidRDefault="007C4ACD" w:rsidP="008D32B6">
            <w:pPr>
              <w:ind w:left="185"/>
              <w:rPr>
                <w:sz w:val="18"/>
                <w:szCs w:val="18"/>
              </w:rPr>
            </w:pPr>
            <w:r w:rsidRPr="007C4ACD">
              <w:rPr>
                <w:b/>
                <w:sz w:val="18"/>
                <w:szCs w:val="18"/>
              </w:rPr>
              <w:t>EME:</w:t>
            </w:r>
            <w:r w:rsidRPr="007C4ACD">
              <w:rPr>
                <w:sz w:val="18"/>
                <w:szCs w:val="18"/>
              </w:rPr>
              <w:t xml:space="preserve"> Part of an Electromagnetic Emissions (EME) Compliance team in different AT&amp;T, T-Mobile and Verizon markets. Used raw EME data from various client antenna sites to create EME reports and perform Computer Modeling &amp; Calculation using “Roofview” to ensure the sites are FCC compliant.</w:t>
            </w:r>
          </w:p>
          <w:p w14:paraId="179E5571" w14:textId="521BEBD7" w:rsidR="00AD6FA4" w:rsidRPr="000C1A0D" w:rsidRDefault="00AD6FA4" w:rsidP="000C56DC">
            <w:pPr>
              <w:pStyle w:val="Text"/>
              <w:ind w:left="0"/>
              <w:rPr>
                <w:color w:val="1F3864" w:themeColor="accent1" w:themeShade="80"/>
              </w:rPr>
            </w:pPr>
          </w:p>
        </w:tc>
        <w:tc>
          <w:tcPr>
            <w:tcW w:w="554" w:type="dxa"/>
            <w:vMerge/>
            <w:tcBorders>
              <w:top w:val="single" w:sz="8" w:space="0" w:color="2C3B57" w:themeColor="text2"/>
            </w:tcBorders>
            <w:vAlign w:val="center"/>
          </w:tcPr>
          <w:p w14:paraId="30407C7C" w14:textId="77777777" w:rsidR="00AD6FA4" w:rsidRDefault="00AD6FA4" w:rsidP="00331B3C"/>
        </w:tc>
        <w:tc>
          <w:tcPr>
            <w:tcW w:w="3510" w:type="dxa"/>
            <w:gridSpan w:val="4"/>
            <w:vMerge/>
            <w:shd w:val="clear" w:color="auto" w:fill="233E48" w:themeFill="background2" w:themeFillShade="40"/>
            <w:vAlign w:val="center"/>
          </w:tcPr>
          <w:p w14:paraId="34F46FDF" w14:textId="77777777" w:rsidR="00AD6FA4" w:rsidRDefault="00AD6FA4" w:rsidP="00331B3C"/>
        </w:tc>
      </w:tr>
    </w:tbl>
    <w:p w14:paraId="4854AF7E" w14:textId="77777777" w:rsidR="00AB03FA" w:rsidRDefault="00AB03FA" w:rsidP="00331B3C"/>
    <w:sectPr w:rsidR="00AB03FA" w:rsidSect="008E74DF">
      <w:pgSz w:w="12240" w:h="15840" w:code="1"/>
      <w:pgMar w:top="360" w:right="720" w:bottom="36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18206" w14:textId="77777777" w:rsidR="00322AD1" w:rsidRDefault="00322AD1" w:rsidP="00DF1CB4">
      <w:r>
        <w:separator/>
      </w:r>
    </w:p>
  </w:endnote>
  <w:endnote w:type="continuationSeparator" w:id="0">
    <w:p w14:paraId="5642BFAE" w14:textId="77777777" w:rsidR="00322AD1" w:rsidRDefault="00322AD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BDD7E" w14:textId="77777777" w:rsidR="00322AD1" w:rsidRDefault="00322AD1" w:rsidP="00DF1CB4">
      <w:r>
        <w:separator/>
      </w:r>
    </w:p>
  </w:footnote>
  <w:footnote w:type="continuationSeparator" w:id="0">
    <w:p w14:paraId="0B378968" w14:textId="77777777" w:rsidR="00322AD1" w:rsidRDefault="00322AD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B3FAF"/>
    <w:multiLevelType w:val="hybridMultilevel"/>
    <w:tmpl w:val="BA48168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AE0742C"/>
    <w:multiLevelType w:val="hybridMultilevel"/>
    <w:tmpl w:val="01F45824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2" w15:restartNumberingAfterBreak="0">
    <w:nsid w:val="10525707"/>
    <w:multiLevelType w:val="hybridMultilevel"/>
    <w:tmpl w:val="F89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A72CA"/>
    <w:multiLevelType w:val="hybridMultilevel"/>
    <w:tmpl w:val="29C00BBA"/>
    <w:lvl w:ilvl="0" w:tplc="33A23FB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24B00"/>
    <w:multiLevelType w:val="hybridMultilevel"/>
    <w:tmpl w:val="258245B6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8A6D5D"/>
    <w:multiLevelType w:val="hybridMultilevel"/>
    <w:tmpl w:val="BA584F6A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03BA6"/>
    <w:multiLevelType w:val="hybridMultilevel"/>
    <w:tmpl w:val="9C5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66002"/>
    <w:multiLevelType w:val="hybridMultilevel"/>
    <w:tmpl w:val="F19C73F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6"/>
  </w:num>
  <w:num w:numId="13">
    <w:abstractNumId w:val="18"/>
  </w:num>
  <w:num w:numId="14">
    <w:abstractNumId w:val="12"/>
  </w:num>
  <w:num w:numId="15">
    <w:abstractNumId w:val="17"/>
  </w:num>
  <w:num w:numId="16">
    <w:abstractNumId w:val="14"/>
  </w:num>
  <w:num w:numId="17">
    <w:abstractNumId w:val="19"/>
  </w:num>
  <w:num w:numId="18">
    <w:abstractNumId w:val="10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F"/>
    <w:rsid w:val="000414EF"/>
    <w:rsid w:val="000C1A0D"/>
    <w:rsid w:val="000C56DC"/>
    <w:rsid w:val="001076C4"/>
    <w:rsid w:val="001111BE"/>
    <w:rsid w:val="001B074A"/>
    <w:rsid w:val="001F5203"/>
    <w:rsid w:val="0023590D"/>
    <w:rsid w:val="002B73E2"/>
    <w:rsid w:val="002D3AB8"/>
    <w:rsid w:val="00306DE3"/>
    <w:rsid w:val="00322AD1"/>
    <w:rsid w:val="00331B3C"/>
    <w:rsid w:val="00340DA1"/>
    <w:rsid w:val="003456B7"/>
    <w:rsid w:val="00370C9D"/>
    <w:rsid w:val="00413477"/>
    <w:rsid w:val="004A586E"/>
    <w:rsid w:val="00551228"/>
    <w:rsid w:val="00560EA0"/>
    <w:rsid w:val="00562E81"/>
    <w:rsid w:val="00580001"/>
    <w:rsid w:val="005E09DE"/>
    <w:rsid w:val="005F5561"/>
    <w:rsid w:val="006745D1"/>
    <w:rsid w:val="00680892"/>
    <w:rsid w:val="006C60E6"/>
    <w:rsid w:val="00707E74"/>
    <w:rsid w:val="007C4ACD"/>
    <w:rsid w:val="007C4FA1"/>
    <w:rsid w:val="00896D3F"/>
    <w:rsid w:val="008D32B6"/>
    <w:rsid w:val="008E74DF"/>
    <w:rsid w:val="00907103"/>
    <w:rsid w:val="009200D8"/>
    <w:rsid w:val="009835F5"/>
    <w:rsid w:val="009D401E"/>
    <w:rsid w:val="00A520FA"/>
    <w:rsid w:val="00AB03FA"/>
    <w:rsid w:val="00AD0DDD"/>
    <w:rsid w:val="00AD6FA4"/>
    <w:rsid w:val="00B30F35"/>
    <w:rsid w:val="00B801A0"/>
    <w:rsid w:val="00BD5518"/>
    <w:rsid w:val="00D04C5E"/>
    <w:rsid w:val="00D06709"/>
    <w:rsid w:val="00D74C88"/>
    <w:rsid w:val="00DA1D04"/>
    <w:rsid w:val="00DB1143"/>
    <w:rsid w:val="00DB2C22"/>
    <w:rsid w:val="00DF1CB4"/>
    <w:rsid w:val="00E14266"/>
    <w:rsid w:val="00EE7189"/>
    <w:rsid w:val="00FA0D34"/>
    <w:rsid w:val="00FA4DB0"/>
    <w:rsid w:val="00FB00AF"/>
    <w:rsid w:val="00F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1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1B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1111BE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8E74DF"/>
    <w:rPr>
      <w:color w:val="C45911" w:themeColor="accent2" w:themeShade="B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3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-elearning.herokuapp.com/" TargetMode="External"/><Relationship Id="rId18" Type="http://schemas.openxmlformats.org/officeDocument/2006/relationships/hyperlink" Target="https://shafin071.github.io/automobiles_imputation_classification/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shafin071.github.io/covid19-analys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pybot.n00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hafin07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aqrQ4hAe17Q" TargetMode="External"/><Relationship Id="rId10" Type="http://schemas.openxmlformats.org/officeDocument/2006/relationships/hyperlink" Target="https://www.linkedin.com/in/shafin-mohammed-50615447/" TargetMode="External"/><Relationship Id="rId19" Type="http://schemas.openxmlformats.org/officeDocument/2006/relationships/hyperlink" Target="https://shafin071.github.io/nltk-ex-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afin071/hello-world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BB526CE074040A4707AC3451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C473-190E-4B2D-9428-63555E4FAA01}"/>
      </w:docPartPr>
      <w:docPartBody>
        <w:p w:rsidR="003750FC" w:rsidRDefault="008B517B">
          <w:pPr>
            <w:pStyle w:val="C6ABB526CE074040A4707AC3451B921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EA638505F57B4A18B15079CE6A2A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D9EBA-CD65-4C69-AC34-798E7441B817}"/>
      </w:docPartPr>
      <w:docPartBody>
        <w:p w:rsidR="003750FC" w:rsidRDefault="008B517B">
          <w:pPr>
            <w:pStyle w:val="EA638505F57B4A18B15079CE6A2A51B0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A"/>
    <w:rsid w:val="003750FC"/>
    <w:rsid w:val="007B3D60"/>
    <w:rsid w:val="007F7D9A"/>
    <w:rsid w:val="008B517B"/>
    <w:rsid w:val="00BF4421"/>
    <w:rsid w:val="00D641FD"/>
    <w:rsid w:val="00EA0142"/>
    <w:rsid w:val="00E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249B9808541708F7794BCCA9F7A6E">
    <w:name w:val="B77249B9808541708F7794BCCA9F7A6E"/>
  </w:style>
  <w:style w:type="paragraph" w:customStyle="1" w:styleId="BDF4D928308444A4BF9A1D05750ADB0A">
    <w:name w:val="BDF4D928308444A4BF9A1D05750ADB0A"/>
  </w:style>
  <w:style w:type="paragraph" w:customStyle="1" w:styleId="ED2F1E8E158B4922B97B14AF499ADF81">
    <w:name w:val="ED2F1E8E158B4922B97B14AF499ADF81"/>
  </w:style>
  <w:style w:type="paragraph" w:customStyle="1" w:styleId="52228638879B425E845F14EE03CBF58E">
    <w:name w:val="52228638879B425E845F14EE03CBF58E"/>
  </w:style>
  <w:style w:type="paragraph" w:customStyle="1" w:styleId="BAD0B69694FA4102B417F8B80DEE405C">
    <w:name w:val="BAD0B69694FA4102B417F8B80DEE405C"/>
  </w:style>
  <w:style w:type="paragraph" w:customStyle="1" w:styleId="143C49C7CCDF45B8ADA1D51CF5DFBBAC">
    <w:name w:val="143C49C7CCDF45B8ADA1D51CF5DFBBAC"/>
  </w:style>
  <w:style w:type="paragraph" w:customStyle="1" w:styleId="BFC981EA71424654B46BA4E69E570A49">
    <w:name w:val="BFC981EA71424654B46BA4E69E570A49"/>
  </w:style>
  <w:style w:type="paragraph" w:customStyle="1" w:styleId="948CD0C7D90C45EBB4EB4AF5D622E13C">
    <w:name w:val="948CD0C7D90C45EBB4EB4AF5D622E13C"/>
  </w:style>
  <w:style w:type="paragraph" w:customStyle="1" w:styleId="F37A7FA2D69740538A2EDB020B794920">
    <w:name w:val="F37A7FA2D69740538A2EDB020B794920"/>
  </w:style>
  <w:style w:type="paragraph" w:customStyle="1" w:styleId="AC00EBBE86604ABFAF79386FF37EB6A3">
    <w:name w:val="AC00EBBE86604ABFAF79386FF37EB6A3"/>
  </w:style>
  <w:style w:type="paragraph" w:customStyle="1" w:styleId="F26844759E9B4342A6A6D81E6A0B7732">
    <w:name w:val="F26844759E9B4342A6A6D81E6A0B7732"/>
  </w:style>
  <w:style w:type="paragraph" w:customStyle="1" w:styleId="46DBCAF886C745CE8ED7BA2A9FBF3388">
    <w:name w:val="46DBCAF886C745CE8ED7BA2A9FBF3388"/>
  </w:style>
  <w:style w:type="paragraph" w:customStyle="1" w:styleId="3A87C43D84434012808194DEB37F2EF0">
    <w:name w:val="3A87C43D84434012808194DEB37F2EF0"/>
  </w:style>
  <w:style w:type="paragraph" w:customStyle="1" w:styleId="C6ABB526CE074040A4707AC3451B9216">
    <w:name w:val="C6ABB526CE074040A4707AC3451B9216"/>
  </w:style>
  <w:style w:type="paragraph" w:styleId="ListParagraph">
    <w:name w:val="List Paragraph"/>
    <w:basedOn w:val="Normal"/>
    <w:uiPriority w:val="6"/>
    <w:qFormat/>
    <w:rsid w:val="007F7D9A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1312CA27158E4F27B33D8831B8B77654">
    <w:name w:val="1312CA27158E4F27B33D8831B8B77654"/>
  </w:style>
  <w:style w:type="paragraph" w:customStyle="1" w:styleId="1727432DFF92448DA82ED659427718DA">
    <w:name w:val="1727432DFF92448DA82ED659427718DA"/>
  </w:style>
  <w:style w:type="paragraph" w:customStyle="1" w:styleId="7474E66707374A4B8DD451E4AFA4E59C">
    <w:name w:val="7474E66707374A4B8DD451E4AFA4E59C"/>
  </w:style>
  <w:style w:type="paragraph" w:customStyle="1" w:styleId="EA638505F57B4A18B15079CE6A2A51B0">
    <w:name w:val="EA638505F57B4A18B15079CE6A2A51B0"/>
  </w:style>
  <w:style w:type="paragraph" w:customStyle="1" w:styleId="AB010DE767A54F01B1F3CE8EEBC43649">
    <w:name w:val="AB010DE767A54F01B1F3CE8EEBC43649"/>
  </w:style>
  <w:style w:type="paragraph" w:customStyle="1" w:styleId="03551FF70FDF4433B9D9DCB8A752587F">
    <w:name w:val="03551FF70FDF4433B9D9DCB8A752587F"/>
  </w:style>
  <w:style w:type="paragraph" w:customStyle="1" w:styleId="55EC7A600CDC47BD80A09F67F2F8149C">
    <w:name w:val="55EC7A600CDC47BD80A09F67F2F8149C"/>
  </w:style>
  <w:style w:type="paragraph" w:customStyle="1" w:styleId="FE9584DFB4C24A5980C6B4573934B6A4">
    <w:name w:val="FE9584DFB4C24A5980C6B4573934B6A4"/>
  </w:style>
  <w:style w:type="paragraph" w:customStyle="1" w:styleId="14D4BAA14D444FFCA60E382740C735F4">
    <w:name w:val="14D4BAA14D444FFCA60E382740C735F4"/>
  </w:style>
  <w:style w:type="paragraph" w:customStyle="1" w:styleId="822D158F907E46D59BE057AEB2BE27F1">
    <w:name w:val="822D158F907E46D59BE057AEB2BE27F1"/>
  </w:style>
  <w:style w:type="paragraph" w:customStyle="1" w:styleId="B4E0BF04B68C4AF089BE03DE374CED79">
    <w:name w:val="B4E0BF04B68C4AF089BE03DE374CED79"/>
  </w:style>
  <w:style w:type="paragraph" w:customStyle="1" w:styleId="A2B08296EFA24B0C9029300019EE7FB9">
    <w:name w:val="A2B08296EFA24B0C9029300019EE7FB9"/>
  </w:style>
  <w:style w:type="paragraph" w:customStyle="1" w:styleId="Text">
    <w:name w:val="Text"/>
    <w:basedOn w:val="Normal"/>
    <w:uiPriority w:val="3"/>
    <w:qFormat/>
    <w:rsid w:val="007F7D9A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D75FA42FB2324D019E927FB558898A4D">
    <w:name w:val="D75FA42FB2324D019E927FB558898A4D"/>
  </w:style>
  <w:style w:type="paragraph" w:customStyle="1" w:styleId="548C2DD9AF4A4C319D8D64C243C9059B">
    <w:name w:val="548C2DD9AF4A4C319D8D64C243C9059B"/>
  </w:style>
  <w:style w:type="paragraph" w:customStyle="1" w:styleId="5FEC0F6C46A94622B15EFE48DA92AD72">
    <w:name w:val="5FEC0F6C46A94622B15EFE48DA92AD72"/>
  </w:style>
  <w:style w:type="paragraph" w:customStyle="1" w:styleId="ADAD5C9B1A724E91B8D8572D07F01837">
    <w:name w:val="ADAD5C9B1A724E91B8D8572D07F01837"/>
    <w:rsid w:val="007F7D9A"/>
  </w:style>
  <w:style w:type="paragraph" w:customStyle="1" w:styleId="7C4BE8DB3A5944E2BB46A9A9FAECD20C">
    <w:name w:val="7C4BE8DB3A5944E2BB46A9A9FAECD20C"/>
    <w:rsid w:val="007F7D9A"/>
  </w:style>
  <w:style w:type="paragraph" w:customStyle="1" w:styleId="067D69492C2948A98D97C13B97C8F22C">
    <w:name w:val="067D69492C2948A98D97C13B97C8F22C"/>
    <w:rsid w:val="007F7D9A"/>
  </w:style>
  <w:style w:type="paragraph" w:customStyle="1" w:styleId="D0EEE7AB15674C9BB6FF7B466914353C">
    <w:name w:val="D0EEE7AB15674C9BB6FF7B466914353C"/>
    <w:rsid w:val="007F7D9A"/>
  </w:style>
  <w:style w:type="paragraph" w:customStyle="1" w:styleId="D5F456E614EA4F3687C5A988E39FAD79">
    <w:name w:val="D5F456E614EA4F3687C5A988E39FAD79"/>
    <w:rsid w:val="007F7D9A"/>
  </w:style>
  <w:style w:type="paragraph" w:customStyle="1" w:styleId="65641C5B308540599EAB222B771DC84C">
    <w:name w:val="65641C5B308540599EAB222B771DC84C"/>
    <w:rsid w:val="007F7D9A"/>
  </w:style>
  <w:style w:type="paragraph" w:customStyle="1" w:styleId="8C460F0BB99F4336A6987180EEBCDC61">
    <w:name w:val="8C460F0BB99F4336A6987180EEBCDC61"/>
    <w:rsid w:val="007F7D9A"/>
  </w:style>
  <w:style w:type="paragraph" w:customStyle="1" w:styleId="FF0A82C0D6AC420FB709074A9467954E">
    <w:name w:val="FF0A82C0D6AC420FB709074A9467954E"/>
    <w:rsid w:val="007F7D9A"/>
  </w:style>
  <w:style w:type="paragraph" w:customStyle="1" w:styleId="699AC57F5E2342C29285D2A7A186D66C">
    <w:name w:val="699AC57F5E2342C29285D2A7A186D66C"/>
    <w:rsid w:val="007F7D9A"/>
  </w:style>
  <w:style w:type="paragraph" w:customStyle="1" w:styleId="119ADC64F8B54E6CB53A1890A9A616B5">
    <w:name w:val="119ADC64F8B54E6CB53A1890A9A616B5"/>
    <w:rsid w:val="007F7D9A"/>
  </w:style>
  <w:style w:type="paragraph" w:customStyle="1" w:styleId="2D7D7094701248568B67121B2A13DEE7">
    <w:name w:val="2D7D7094701248568B67121B2A13DEE7"/>
    <w:rsid w:val="007F7D9A"/>
  </w:style>
  <w:style w:type="paragraph" w:customStyle="1" w:styleId="F8BD49301FE04EDAADF394146088192D">
    <w:name w:val="F8BD49301FE04EDAADF394146088192D"/>
    <w:rsid w:val="007F7D9A"/>
  </w:style>
  <w:style w:type="paragraph" w:customStyle="1" w:styleId="D081A25A707747AC9960993618A12435">
    <w:name w:val="D081A25A707747AC9960993618A12435"/>
    <w:rsid w:val="007F7D9A"/>
  </w:style>
  <w:style w:type="paragraph" w:customStyle="1" w:styleId="9CB70ACF8A4E4AE49660CE3701CD8A0F">
    <w:name w:val="9CB70ACF8A4E4AE49660CE3701CD8A0F"/>
    <w:rsid w:val="007F7D9A"/>
  </w:style>
  <w:style w:type="paragraph" w:customStyle="1" w:styleId="68EA8661F89642C8B39C60B9E0240B45">
    <w:name w:val="68EA8661F89642C8B39C60B9E0240B45"/>
    <w:rsid w:val="007F7D9A"/>
  </w:style>
  <w:style w:type="paragraph" w:customStyle="1" w:styleId="AD25BC73C6E9410CB3372AA5B37EB21A">
    <w:name w:val="AD25BC73C6E9410CB3372AA5B37EB21A"/>
    <w:rsid w:val="007F7D9A"/>
  </w:style>
  <w:style w:type="paragraph" w:customStyle="1" w:styleId="568F64BAFB974B018ECA2656DF40479B">
    <w:name w:val="568F64BAFB974B018ECA2656DF40479B"/>
    <w:rsid w:val="007F7D9A"/>
  </w:style>
  <w:style w:type="paragraph" w:customStyle="1" w:styleId="EDB5440238E741E9892B48E10263725B">
    <w:name w:val="EDB5440238E741E9892B48E10263725B"/>
    <w:rsid w:val="007F7D9A"/>
  </w:style>
  <w:style w:type="paragraph" w:customStyle="1" w:styleId="530A537EF0E0424F92CF5D3D600C7EDD">
    <w:name w:val="530A537EF0E0424F92CF5D3D600C7EDD"/>
    <w:rsid w:val="007F7D9A"/>
  </w:style>
  <w:style w:type="paragraph" w:customStyle="1" w:styleId="87CC987FA7AE4C638575481026FD0326">
    <w:name w:val="87CC987FA7AE4C638575481026FD0326"/>
    <w:rsid w:val="007F7D9A"/>
  </w:style>
  <w:style w:type="paragraph" w:customStyle="1" w:styleId="A31643E853E54E9E99B444D19B884CE6">
    <w:name w:val="A31643E853E54E9E99B444D19B884CE6"/>
    <w:rsid w:val="007F7D9A"/>
  </w:style>
  <w:style w:type="paragraph" w:customStyle="1" w:styleId="E5065EBE096F41FDBD1864B1341261AF">
    <w:name w:val="E5065EBE096F41FDBD1864B1341261AF"/>
    <w:rsid w:val="007F7D9A"/>
  </w:style>
  <w:style w:type="paragraph" w:customStyle="1" w:styleId="B3ACD40053884882A5DD11E08C5FCAA0">
    <w:name w:val="B3ACD40053884882A5DD11E08C5FCAA0"/>
    <w:rsid w:val="007F7D9A"/>
  </w:style>
  <w:style w:type="paragraph" w:customStyle="1" w:styleId="23E2447073664B3A82814E1BED162716">
    <w:name w:val="23E2447073664B3A82814E1BED162716"/>
    <w:rsid w:val="007F7D9A"/>
  </w:style>
  <w:style w:type="paragraph" w:customStyle="1" w:styleId="6D5D297960E94675A6CF5E0975EA6980">
    <w:name w:val="6D5D297960E94675A6CF5E0975EA6980"/>
    <w:rsid w:val="007F7D9A"/>
  </w:style>
  <w:style w:type="paragraph" w:customStyle="1" w:styleId="150A61395E4D40EA9A2447A4387B2922">
    <w:name w:val="150A61395E4D40EA9A2447A4387B2922"/>
    <w:rsid w:val="007F7D9A"/>
  </w:style>
  <w:style w:type="paragraph" w:customStyle="1" w:styleId="16F6349F971644C6A9AB26DE88CB27F0">
    <w:name w:val="16F6349F971644C6A9AB26DE88CB27F0"/>
    <w:rsid w:val="007F7D9A"/>
  </w:style>
  <w:style w:type="paragraph" w:customStyle="1" w:styleId="B5567648A4A84B01A5E0C39ADE060599">
    <w:name w:val="B5567648A4A84B01A5E0C39ADE060599"/>
    <w:rsid w:val="007F7D9A"/>
  </w:style>
  <w:style w:type="paragraph" w:customStyle="1" w:styleId="43E8AB3D18ED4FD39A4D73AAAA6768D2">
    <w:name w:val="43E8AB3D18ED4FD39A4D73AAAA6768D2"/>
    <w:rsid w:val="007F7D9A"/>
  </w:style>
  <w:style w:type="paragraph" w:customStyle="1" w:styleId="B0136D4870B4444582CF755779723FD4">
    <w:name w:val="B0136D4870B4444582CF755779723FD4"/>
    <w:rsid w:val="007F7D9A"/>
  </w:style>
  <w:style w:type="paragraph" w:customStyle="1" w:styleId="D094ADAEB24C420198BA1A2B3BB997B5">
    <w:name w:val="D094ADAEB24C420198BA1A2B3BB997B5"/>
    <w:rsid w:val="007F7D9A"/>
  </w:style>
  <w:style w:type="paragraph" w:customStyle="1" w:styleId="3DEED148BF1A4E9AB1B023DCF670C6BC">
    <w:name w:val="3DEED148BF1A4E9AB1B023DCF670C6BC"/>
    <w:rsid w:val="007F7D9A"/>
  </w:style>
  <w:style w:type="paragraph" w:customStyle="1" w:styleId="B8D4D26674A6466387EA93202ED99C08">
    <w:name w:val="B8D4D26674A6466387EA93202ED99C08"/>
    <w:rsid w:val="007F7D9A"/>
  </w:style>
  <w:style w:type="paragraph" w:customStyle="1" w:styleId="0532C4886DAB4EF488619C6B245093D8">
    <w:name w:val="0532C4886DAB4EF488619C6B245093D8"/>
    <w:rsid w:val="007F7D9A"/>
  </w:style>
  <w:style w:type="paragraph" w:customStyle="1" w:styleId="DF281890B2C7404E8CBDA14B8727684A">
    <w:name w:val="DF281890B2C7404E8CBDA14B8727684A"/>
    <w:rsid w:val="007F7D9A"/>
  </w:style>
  <w:style w:type="paragraph" w:customStyle="1" w:styleId="12EE5209A050476182BBA9D6212DADA8">
    <w:name w:val="12EE5209A050476182BBA9D6212DADA8"/>
    <w:rsid w:val="007F7D9A"/>
  </w:style>
  <w:style w:type="paragraph" w:customStyle="1" w:styleId="98715A1208F64177A2575AFBB717BF3F">
    <w:name w:val="98715A1208F64177A2575AFBB717BF3F"/>
    <w:rsid w:val="007F7D9A"/>
  </w:style>
  <w:style w:type="paragraph" w:customStyle="1" w:styleId="E86FF014D3C446B682041CECAAE4E636">
    <w:name w:val="E86FF014D3C446B682041CECAAE4E636"/>
    <w:rsid w:val="007F7D9A"/>
  </w:style>
  <w:style w:type="paragraph" w:customStyle="1" w:styleId="BCC1CA0BD7A04FD2907A76C441FB1F9E">
    <w:name w:val="BCC1CA0BD7A04FD2907A76C441FB1F9E"/>
    <w:rsid w:val="007F7D9A"/>
  </w:style>
  <w:style w:type="paragraph" w:customStyle="1" w:styleId="DB3480053D3D42BD9413EBA5A2206C60">
    <w:name w:val="DB3480053D3D42BD9413EBA5A2206C60"/>
    <w:rsid w:val="007F7D9A"/>
  </w:style>
  <w:style w:type="paragraph" w:customStyle="1" w:styleId="49D43C52CFF94DA08CFF48D3F9B8C232">
    <w:name w:val="49D43C52CFF94DA08CFF48D3F9B8C232"/>
    <w:rsid w:val="007F7D9A"/>
  </w:style>
  <w:style w:type="paragraph" w:customStyle="1" w:styleId="8D6D8DAC46EE4D8BB28F49E3ABCEDDD0">
    <w:name w:val="8D6D8DAC46EE4D8BB28F49E3ABCEDDD0"/>
    <w:rsid w:val="007F7D9A"/>
  </w:style>
  <w:style w:type="paragraph" w:customStyle="1" w:styleId="DA27410B91CA487882E40025EFCB0073">
    <w:name w:val="DA27410B91CA487882E40025EFCB0073"/>
    <w:rsid w:val="007F7D9A"/>
  </w:style>
  <w:style w:type="paragraph" w:customStyle="1" w:styleId="5FE08392DB474C77A41A2659757CD2B2">
    <w:name w:val="5FE08392DB474C77A41A2659757CD2B2"/>
    <w:rsid w:val="007F7D9A"/>
  </w:style>
  <w:style w:type="paragraph" w:customStyle="1" w:styleId="2DD01172569340CF9D9361DC0FBDD928">
    <w:name w:val="2DD01172569340CF9D9361DC0FBDD928"/>
    <w:rsid w:val="007F7D9A"/>
  </w:style>
  <w:style w:type="paragraph" w:customStyle="1" w:styleId="12346ABE8A524E05BB60F3761A06E1CB">
    <w:name w:val="12346ABE8A524E05BB60F3761A06E1CB"/>
    <w:rsid w:val="007F7D9A"/>
  </w:style>
  <w:style w:type="paragraph" w:customStyle="1" w:styleId="A8A17649BE5C411F8EB182DB5BC6B6B0">
    <w:name w:val="A8A17649BE5C411F8EB182DB5BC6B6B0"/>
    <w:rsid w:val="007F7D9A"/>
  </w:style>
  <w:style w:type="paragraph" w:customStyle="1" w:styleId="0EA2E5A83EC144079280D692036532EB">
    <w:name w:val="0EA2E5A83EC144079280D692036532EB"/>
    <w:rsid w:val="007F7D9A"/>
  </w:style>
  <w:style w:type="paragraph" w:customStyle="1" w:styleId="DC49820B7AE94449B4829F67FCFC5A61">
    <w:name w:val="DC49820B7AE94449B4829F67FCFC5A61"/>
    <w:rsid w:val="007F7D9A"/>
  </w:style>
  <w:style w:type="paragraph" w:customStyle="1" w:styleId="36B31D5CB2D1400AB647E95DD277020C">
    <w:name w:val="36B31D5CB2D1400AB647E95DD277020C"/>
    <w:rsid w:val="007F7D9A"/>
  </w:style>
  <w:style w:type="paragraph" w:customStyle="1" w:styleId="29E125EBA74444C2BAD4B2950CBD0F4B">
    <w:name w:val="29E125EBA74444C2BAD4B2950CBD0F4B"/>
    <w:rsid w:val="007F7D9A"/>
  </w:style>
  <w:style w:type="paragraph" w:customStyle="1" w:styleId="F3387CB8377B41E686C7E1CAC5975311">
    <w:name w:val="F3387CB8377B41E686C7E1CAC5975311"/>
    <w:rsid w:val="007F7D9A"/>
  </w:style>
  <w:style w:type="paragraph" w:customStyle="1" w:styleId="E4A2BF8E25D6494A8693BFD5A3ECAA3A">
    <w:name w:val="E4A2BF8E25D6494A8693BFD5A3ECAA3A"/>
    <w:rsid w:val="007F7D9A"/>
  </w:style>
  <w:style w:type="paragraph" w:customStyle="1" w:styleId="DA2BAFEF3C144EF5B11CE7A1E71138A5">
    <w:name w:val="DA2BAFEF3C144EF5B11CE7A1E71138A5"/>
    <w:rsid w:val="007F7D9A"/>
  </w:style>
  <w:style w:type="paragraph" w:customStyle="1" w:styleId="FE105350C8C74AEFB7DF275EA07D429D">
    <w:name w:val="FE105350C8C74AEFB7DF275EA07D429D"/>
    <w:rsid w:val="007F7D9A"/>
  </w:style>
  <w:style w:type="paragraph" w:customStyle="1" w:styleId="092636BFAEDF495584E5CE6A5CAFF3B9">
    <w:name w:val="092636BFAEDF495584E5CE6A5CAFF3B9"/>
    <w:rsid w:val="007F7D9A"/>
  </w:style>
  <w:style w:type="paragraph" w:customStyle="1" w:styleId="73868D8C380948BCB01AF96DD0DCA0D1">
    <w:name w:val="73868D8C380948BCB01AF96DD0DCA0D1"/>
    <w:rsid w:val="007F7D9A"/>
  </w:style>
  <w:style w:type="paragraph" w:customStyle="1" w:styleId="94A0E121E1824658BB4FB017EF8184DA">
    <w:name w:val="94A0E121E1824658BB4FB017EF8184DA"/>
    <w:rsid w:val="007F7D9A"/>
  </w:style>
  <w:style w:type="paragraph" w:customStyle="1" w:styleId="DF05ECC7A04040DB90B1E34D07AF719B">
    <w:name w:val="DF05ECC7A04040DB90B1E34D07AF719B"/>
    <w:rsid w:val="007F7D9A"/>
  </w:style>
  <w:style w:type="paragraph" w:customStyle="1" w:styleId="4EC5F0D0FEA4401E992933AF3750DC07">
    <w:name w:val="4EC5F0D0FEA4401E992933AF3750DC07"/>
    <w:rsid w:val="007F7D9A"/>
  </w:style>
  <w:style w:type="paragraph" w:customStyle="1" w:styleId="D150F4F6CAB8419D9F902C956EE5BC4A">
    <w:name w:val="D150F4F6CAB8419D9F902C956EE5BC4A"/>
    <w:rsid w:val="007F7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2020-04-30T21:22:00Z</dcterms:created>
  <dcterms:modified xsi:type="dcterms:W3CDTF">2020-05-07T22:37:00Z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