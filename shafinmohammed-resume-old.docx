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BE09F4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4D409E97" w14:textId="6FE5EEFA" w:rsidR="006143A8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</w:t>
            </w:r>
            <w:r w:rsidR="006143A8">
              <w:rPr>
                <w:rFonts w:asciiTheme="majorHAnsi" w:hAnsiTheme="majorHAnsi" w:cs="Arial"/>
                <w:szCs w:val="18"/>
              </w:rPr>
              <w:t xml:space="preserve">looking to </w:t>
            </w:r>
            <w:r w:rsidR="00885215">
              <w:rPr>
                <w:rFonts w:asciiTheme="majorHAnsi" w:hAnsiTheme="majorHAnsi" w:cs="Arial"/>
                <w:szCs w:val="18"/>
              </w:rPr>
              <w:t>undertake</w:t>
            </w:r>
            <w:r w:rsidR="006143A8">
              <w:rPr>
                <w:rFonts w:asciiTheme="majorHAnsi" w:hAnsiTheme="majorHAnsi" w:cs="Arial"/>
                <w:szCs w:val="18"/>
              </w:rPr>
              <w:t xml:space="preserve"> new challenges as a Python developer</w:t>
            </w:r>
            <w:r w:rsidR="003046C8">
              <w:rPr>
                <w:rFonts w:asciiTheme="majorHAnsi" w:hAnsiTheme="majorHAnsi" w:cs="Arial"/>
                <w:szCs w:val="18"/>
              </w:rPr>
              <w:t xml:space="preserve"> and planning on being really good at it.</w:t>
            </w:r>
          </w:p>
          <w:p w14:paraId="0E794C56" w14:textId="46D95673" w:rsidR="00F1193D" w:rsidRDefault="00CD149D" w:rsidP="00F1193D">
            <w:pPr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1-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year experience </w:t>
            </w:r>
            <w:r w:rsidR="00885215">
              <w:rPr>
                <w:rFonts w:asciiTheme="majorHAnsi" w:hAnsiTheme="majorHAnsi" w:cs="Arial"/>
                <w:szCs w:val="18"/>
              </w:rPr>
              <w:t>in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 </w:t>
            </w:r>
            <w:r w:rsidR="00885215">
              <w:rPr>
                <w:rFonts w:asciiTheme="majorHAnsi" w:hAnsiTheme="majorHAnsi" w:cs="Arial"/>
                <w:szCs w:val="18"/>
              </w:rPr>
              <w:t xml:space="preserve">Django web framework and machine learning.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p w14:paraId="0AC3ADE9" w14:textId="0FB8FD47" w:rsidR="004D3011" w:rsidRDefault="006A6476" w:rsidP="00F1193D">
            <w:r>
              <w:t>530-902-0579</w:t>
            </w:r>
          </w:p>
          <w:p w14:paraId="0FF38729" w14:textId="77777777" w:rsidR="004D3011" w:rsidRPr="004D3011" w:rsidRDefault="004D3011" w:rsidP="00F1193D"/>
          <w:p w14:paraId="0C94ED41" w14:textId="75FEEC85" w:rsidR="004D3011" w:rsidRDefault="00BE09F4" w:rsidP="00F1193D">
            <w:hyperlink r:id="rId12" w:anchor="home" w:history="1">
              <w:r w:rsidR="0080421E" w:rsidRPr="0080421E">
                <w:rPr>
                  <w:rStyle w:val="Hyperlink"/>
                </w:rPr>
                <w:t>Portfolio</w:t>
              </w:r>
            </w:hyperlink>
          </w:p>
          <w:p w14:paraId="0B773F86" w14:textId="78CC9DE4" w:rsidR="0080421E" w:rsidRDefault="0080421E" w:rsidP="00F1193D">
            <w:pPr>
              <w:rPr>
                <w:rStyle w:val="Hyperlink"/>
              </w:rPr>
            </w:pPr>
          </w:p>
          <w:p w14:paraId="5CD22618" w14:textId="6D543EA6" w:rsidR="0080421E" w:rsidRDefault="00BE09F4" w:rsidP="00F1193D">
            <w:pPr>
              <w:rPr>
                <w:rStyle w:val="Hyperlink"/>
                <w:color w:val="auto"/>
                <w:u w:val="none"/>
              </w:rPr>
            </w:pPr>
            <w:hyperlink r:id="rId13" w:history="1">
              <w:r w:rsidR="0080421E" w:rsidRPr="0080421E">
                <w:rPr>
                  <w:rStyle w:val="Hyperlink"/>
                </w:rPr>
                <w:t>LinkedIn</w:t>
              </w:r>
            </w:hyperlink>
          </w:p>
          <w:p w14:paraId="4FA9F6CE" w14:textId="77777777" w:rsidR="003F6EDC" w:rsidRDefault="003F6EDC" w:rsidP="00F1193D"/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366EDCE4" w14:textId="553A91DF" w:rsidR="004C6035" w:rsidRDefault="00BE09F4" w:rsidP="0080421E">
            <w:hyperlink r:id="rId14" w:history="1">
              <w:r w:rsidR="0080421E" w:rsidRPr="009D04EA">
                <w:rPr>
                  <w:rStyle w:val="Hyperlink"/>
                </w:rPr>
                <w:t>shafinmohammed@gmail.com</w:t>
              </w:r>
            </w:hyperlink>
          </w:p>
          <w:p w14:paraId="22C304DC" w14:textId="77777777" w:rsidR="0080421E" w:rsidRPr="0080421E" w:rsidRDefault="0080421E" w:rsidP="0080421E">
            <w:pPr>
              <w:rPr>
                <w:color w:val="B85A22" w:themeColor="accent2" w:themeShade="BF"/>
                <w:u w:val="single"/>
              </w:rPr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03C5F100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5BBB3E14" w14:textId="5E38C77E" w:rsidR="005939D9" w:rsidRDefault="005939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4202879F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  <w:r w:rsidR="005939D9">
              <w:t>, EC2</w:t>
            </w:r>
            <w:bookmarkStart w:id="0" w:name="_GoBack"/>
            <w:bookmarkEnd w:id="0"/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28C063B0" w14:textId="5A2E6BDE" w:rsidR="006A6476" w:rsidRPr="006A6476" w:rsidRDefault="00E25A26" w:rsidP="006A6476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6"/>
              <w:gridCol w:w="3326"/>
            </w:tblGrid>
            <w:tr w:rsidR="006A6476" w14:paraId="66DC4A46" w14:textId="77777777" w:rsidTr="006A6476">
              <w:trPr>
                <w:trHeight w:val="1230"/>
              </w:trPr>
              <w:tc>
                <w:tcPr>
                  <w:tcW w:w="3326" w:type="dxa"/>
                </w:tcPr>
                <w:p w14:paraId="60D61AF1" w14:textId="10D48C03" w:rsidR="006A6476" w:rsidRPr="006A6476" w:rsidRDefault="006A6476" w:rsidP="005939D9">
                  <w:pPr>
                    <w:pStyle w:val="Heading4"/>
                    <w:framePr w:hSpace="180" w:wrap="around" w:vAnchor="page" w:hAnchor="margin" w:y="379"/>
                  </w:pPr>
                  <w:r>
                    <w:t>Undergraduate:</w:t>
                  </w:r>
                </w:p>
                <w:p w14:paraId="03BC0D5A" w14:textId="0F5DC401" w:rsidR="006A6476" w:rsidRPr="006A6476" w:rsidRDefault="006A6476" w:rsidP="005939D9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6058F981" w14:textId="77777777" w:rsidR="006A6476" w:rsidRDefault="006A6476" w:rsidP="005939D9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September 2009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2012</w:t>
                  </w:r>
                </w:p>
                <w:p w14:paraId="5068B276" w14:textId="371455AD" w:rsidR="006A6476" w:rsidRPr="00A61A2D" w:rsidRDefault="006A6476" w:rsidP="005939D9">
                  <w:pPr>
                    <w:framePr w:hSpace="180" w:wrap="around" w:vAnchor="page" w:hAnchor="margin" w:y="379"/>
                  </w:pPr>
                  <w:r>
                    <w:t>Electrical Engineering</w:t>
                  </w:r>
                </w:p>
                <w:p w14:paraId="53003BA5" w14:textId="3D384566" w:rsidR="006A6476" w:rsidRDefault="006A6476" w:rsidP="005939D9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3.35 </w:t>
                  </w:r>
                </w:p>
              </w:tc>
              <w:tc>
                <w:tcPr>
                  <w:tcW w:w="3326" w:type="dxa"/>
                </w:tcPr>
                <w:p w14:paraId="27344A9F" w14:textId="0A384B63" w:rsidR="006A6476" w:rsidRDefault="006A6476" w:rsidP="005939D9">
                  <w:pPr>
                    <w:pStyle w:val="Heading4"/>
                    <w:framePr w:hSpace="180" w:wrap="around" w:vAnchor="page" w:hAnchor="margin" w:y="379"/>
                  </w:pPr>
                  <w:r>
                    <w:t>Graduate:</w:t>
                  </w:r>
                </w:p>
                <w:p w14:paraId="3E892341" w14:textId="280371DF" w:rsidR="006A6476" w:rsidRPr="006A6476" w:rsidRDefault="006A6476" w:rsidP="005939D9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2E1A3906" w14:textId="77777777" w:rsidR="006A6476" w:rsidRDefault="006A6476" w:rsidP="005939D9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January 2015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2017</w:t>
                  </w:r>
                </w:p>
                <w:p w14:paraId="3F0A6ECD" w14:textId="2227AFEE" w:rsidR="006A6476" w:rsidRPr="00A61A2D" w:rsidRDefault="006A6476" w:rsidP="005939D9">
                  <w:pPr>
                    <w:framePr w:hSpace="180" w:wrap="around" w:vAnchor="page" w:hAnchor="margin" w:y="379"/>
                  </w:pPr>
                  <w:r>
                    <w:t>Telecommunications</w:t>
                  </w:r>
                </w:p>
                <w:p w14:paraId="4AFCFF55" w14:textId="3A2D4537" w:rsidR="006A6476" w:rsidRDefault="006A6476" w:rsidP="005939D9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3.75 </w:t>
                  </w:r>
                </w:p>
              </w:tc>
            </w:tr>
          </w:tbl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4CE79641" w14:textId="7478E90B" w:rsidR="003E2864" w:rsidRPr="00885215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  <w:hyperlink r:id="rId15" w:history="1"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Website</w:t>
              </w:r>
            </w:hyperlink>
            <w:r w:rsidR="00885215">
              <w:rPr>
                <w:rFonts w:asciiTheme="majorHAnsi" w:hAnsiTheme="majorHAnsi"/>
                <w:bCs/>
                <w:szCs w:val="18"/>
              </w:rPr>
              <w:t xml:space="preserve">  </w:t>
            </w:r>
            <w:hyperlink r:id="rId16" w:history="1">
              <w:r w:rsidR="003E2864"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3360D4E3" w14:textId="24D3DA84" w:rsidR="00AC753A" w:rsidRDefault="00AC753A" w:rsidP="00E14E92"/>
          <w:p w14:paraId="3B0C5AEF" w14:textId="42AF103E" w:rsidR="00AC753A" w:rsidRPr="006A6476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  <w:hyperlink r:id="rId17" w:history="1">
              <w:r w:rsidR="006A6476" w:rsidRPr="006A6476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Watch </w:t>
              </w:r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Demo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 </w:t>
            </w:r>
            <w:hyperlink r:id="rId18" w:history="1"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6E72B4F5" w14:textId="6C576354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30210C64" w14:textId="6C6546E1" w:rsidR="006A6476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Word Count</w:t>
            </w:r>
            <w:r w:rsidR="006A6476">
              <w:rPr>
                <w:rFonts w:asciiTheme="majorHAnsi" w:hAnsiTheme="majorHAnsi"/>
                <w:b/>
                <w:szCs w:val="18"/>
              </w:rPr>
              <w:t>:</w:t>
            </w:r>
            <w:r w:rsidR="006A6476"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7A435F">
              <w:rPr>
                <w:rFonts w:cs="Arial"/>
                <w:color w:val="2B2B2B"/>
                <w:szCs w:val="18"/>
                <w:shd w:val="clear" w:color="auto" w:fill="FFFFFF"/>
              </w:rPr>
              <w:t>Finding most frequent words from a dataset of commercial slogans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using Python NLTK</w:t>
            </w:r>
            <w:r w:rsidR="006A6476"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9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</w:t>
              </w:r>
              <w:r w:rsidR="006A6476"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045D1E4D" w14:textId="03602D7E" w:rsidR="007A435F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</w:p>
          <w:p w14:paraId="78254007" w14:textId="08870A8D" w:rsidR="007A435F" w:rsidRDefault="007A435F" w:rsidP="007A435F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COVID-19 Analysis: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visualization and forecast on S. Korea COVID-19 dataset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0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3FAC86CF" w14:textId="58BC86E5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</w:p>
          <w:p w14:paraId="538FD4E9" w14:textId="5846F0FB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Automobiles Data: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imputation, cross-validation and determination of suitable ML algorithm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1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60418999" w14:textId="0EA2FDBF" w:rsidR="003F68A0" w:rsidRPr="006A6476" w:rsidRDefault="00081B87" w:rsidP="006A647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</w:tc>
      </w:tr>
    </w:tbl>
    <w:p w14:paraId="743431E9" w14:textId="77777777" w:rsidR="0043117B" w:rsidRDefault="00BE09F4" w:rsidP="000C45FF">
      <w:pPr>
        <w:tabs>
          <w:tab w:val="left" w:pos="990"/>
        </w:tabs>
      </w:pPr>
    </w:p>
    <w:sectPr w:rsidR="0043117B" w:rsidSect="00F1193D">
      <w:headerReference w:type="default" r:id="rId22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9E4CC" w14:textId="77777777" w:rsidR="00BE09F4" w:rsidRDefault="00BE09F4" w:rsidP="000C45FF">
      <w:r>
        <w:separator/>
      </w:r>
    </w:p>
  </w:endnote>
  <w:endnote w:type="continuationSeparator" w:id="0">
    <w:p w14:paraId="15C4CC12" w14:textId="77777777" w:rsidR="00BE09F4" w:rsidRDefault="00BE09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1C71E" w14:textId="77777777" w:rsidR="00BE09F4" w:rsidRDefault="00BE09F4" w:rsidP="000C45FF">
      <w:r>
        <w:separator/>
      </w:r>
    </w:p>
  </w:footnote>
  <w:footnote w:type="continuationSeparator" w:id="0">
    <w:p w14:paraId="5715E51A" w14:textId="77777777" w:rsidR="00BE09F4" w:rsidRDefault="00BE09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076C1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2C5FB1"/>
    <w:rsid w:val="003046C8"/>
    <w:rsid w:val="0030481B"/>
    <w:rsid w:val="003156FC"/>
    <w:rsid w:val="003254B5"/>
    <w:rsid w:val="0037121F"/>
    <w:rsid w:val="003A6B7D"/>
    <w:rsid w:val="003B06CA"/>
    <w:rsid w:val="003B593F"/>
    <w:rsid w:val="003E2864"/>
    <w:rsid w:val="003F68A0"/>
    <w:rsid w:val="003F6EDC"/>
    <w:rsid w:val="004071FC"/>
    <w:rsid w:val="00436C0F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939D9"/>
    <w:rsid w:val="005E39D5"/>
    <w:rsid w:val="00600670"/>
    <w:rsid w:val="006143A8"/>
    <w:rsid w:val="0062123A"/>
    <w:rsid w:val="00646E75"/>
    <w:rsid w:val="006771D0"/>
    <w:rsid w:val="006966E1"/>
    <w:rsid w:val="006A6476"/>
    <w:rsid w:val="0070553F"/>
    <w:rsid w:val="00715FCB"/>
    <w:rsid w:val="00743101"/>
    <w:rsid w:val="007775E1"/>
    <w:rsid w:val="007867A0"/>
    <w:rsid w:val="007927F5"/>
    <w:rsid w:val="007970CE"/>
    <w:rsid w:val="007A435F"/>
    <w:rsid w:val="00802CA0"/>
    <w:rsid w:val="0080421E"/>
    <w:rsid w:val="008636EE"/>
    <w:rsid w:val="00883C94"/>
    <w:rsid w:val="00885215"/>
    <w:rsid w:val="008B024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BE09F4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63F67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312AC"/>
    <w:rsid w:val="00E4381A"/>
    <w:rsid w:val="00E55D74"/>
    <w:rsid w:val="00EA7096"/>
    <w:rsid w:val="00F001BD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hafin-mohammed-50615447/" TargetMode="External"/><Relationship Id="rId18" Type="http://schemas.openxmlformats.org/officeDocument/2006/relationships/hyperlink" Target="https://github.com/shafin071/pybot.n00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hafin071.github.io/automobiles_imputation_classific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youtu.be/aqrQ4hAe17Q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hello-world" TargetMode="External"/><Relationship Id="rId20" Type="http://schemas.openxmlformats.org/officeDocument/2006/relationships/hyperlink" Target="https://shafin071.github.io/covid19-analysi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shafin-elearning.herokuap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shafin071.github.io/nltk-ex-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hafinmohammed@gmail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4B5B6C"/>
    <w:rsid w:val="005606A0"/>
    <w:rsid w:val="005B4EF6"/>
    <w:rsid w:val="00634892"/>
    <w:rsid w:val="00741137"/>
    <w:rsid w:val="009C383D"/>
    <w:rsid w:val="00A640D6"/>
    <w:rsid w:val="00C55B14"/>
    <w:rsid w:val="00D550A9"/>
    <w:rsid w:val="00D928B1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2020-04-05T23:31:00Z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